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B52" w:rsidRPr="00171DE7" w:rsidRDefault="00C74A54" w:rsidP="00433B52">
      <w:pPr>
        <w:pStyle w:val="Title"/>
      </w:pPr>
      <w:bookmarkStart w:id="0" w:name="_Toc150663084"/>
      <w:r w:rsidRPr="00171DE7">
        <w:rPr>
          <w:noProof/>
        </w:rPr>
        <w:drawing>
          <wp:anchor distT="0" distB="0" distL="114300" distR="114300" simplePos="0" relativeHeight="251657728" behindDoc="0" locked="0" layoutInCell="1" allowOverlap="1">
            <wp:simplePos x="0" y="0"/>
            <wp:positionH relativeFrom="column">
              <wp:posOffset>1960245</wp:posOffset>
            </wp:positionH>
            <wp:positionV relativeFrom="paragraph">
              <wp:posOffset>1987550</wp:posOffset>
            </wp:positionV>
            <wp:extent cx="2228850" cy="10191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368E" w:rsidRPr="00171DE7">
        <w:rPr>
          <w:noProof/>
        </w:rPr>
        <w:t xml:space="preserve">Add here the title of your </w:t>
      </w:r>
      <w:r w:rsidR="007C2381">
        <w:rPr>
          <w:noProof/>
        </w:rPr>
        <w:t>Final Essay</w:t>
      </w:r>
    </w:p>
    <w:p w:rsidR="00433B52" w:rsidRPr="00171DE7" w:rsidRDefault="00433B52" w:rsidP="00433B52"/>
    <w:p w:rsidR="00D67598" w:rsidRPr="00171DE7" w:rsidRDefault="00D67598" w:rsidP="00433B52"/>
    <w:p w:rsidR="00D67598" w:rsidRPr="00171DE7" w:rsidRDefault="00D67598" w:rsidP="00433B52"/>
    <w:p w:rsidR="00D67598" w:rsidRPr="00171DE7" w:rsidRDefault="00D67598" w:rsidP="00433B52"/>
    <w:p w:rsidR="00D67598" w:rsidRPr="00171DE7" w:rsidRDefault="00D67598" w:rsidP="00433B52"/>
    <w:p w:rsidR="00D67598" w:rsidRPr="00171DE7" w:rsidRDefault="00D67598" w:rsidP="00433B52"/>
    <w:p w:rsidR="00D67598" w:rsidRPr="00171DE7" w:rsidRDefault="00D67598" w:rsidP="00433B52"/>
    <w:p w:rsidR="00D67598" w:rsidRPr="00171DE7" w:rsidRDefault="00D67598" w:rsidP="00433B52"/>
    <w:p w:rsidR="00D67598" w:rsidRPr="00171DE7" w:rsidRDefault="00D67598" w:rsidP="00433B52"/>
    <w:p w:rsidR="00D67598" w:rsidRPr="00171DE7" w:rsidRDefault="00D67598" w:rsidP="00433B52"/>
    <w:p w:rsidR="00D67598" w:rsidRPr="00171DE7" w:rsidRDefault="00D67598" w:rsidP="00433B52"/>
    <w:p w:rsidR="00E83E67" w:rsidRPr="00171DE7" w:rsidRDefault="00E06704" w:rsidP="00FD7BBF">
      <w:pPr>
        <w:pStyle w:val="AuthorInformation"/>
        <w:ind w:left="5784"/>
      </w:pPr>
      <w:r w:rsidRPr="00171DE7">
        <w:t>University of Oulu</w:t>
      </w:r>
    </w:p>
    <w:p w:rsidR="00E83E67" w:rsidRPr="00171DE7" w:rsidRDefault="009C7935" w:rsidP="00FD7BBF">
      <w:pPr>
        <w:pStyle w:val="AuthorInformation"/>
        <w:ind w:left="5784"/>
      </w:pPr>
      <w:r w:rsidRPr="00171DE7">
        <w:t>Faculty of Information Techn</w:t>
      </w:r>
      <w:r w:rsidR="00CA368E" w:rsidRPr="00171DE7">
        <w:t>ology and Electrical Engineering</w:t>
      </w:r>
    </w:p>
    <w:p w:rsidR="00FF5696" w:rsidRDefault="00FF5696" w:rsidP="00FD7BBF">
      <w:pPr>
        <w:pStyle w:val="AuthorInformation"/>
        <w:ind w:left="5784"/>
      </w:pPr>
      <w:r>
        <w:t>Advanced Topics in HCD</w:t>
      </w:r>
    </w:p>
    <w:p w:rsidR="00CA368E" w:rsidRPr="00171DE7" w:rsidRDefault="00CA368E" w:rsidP="00FF5696">
      <w:pPr>
        <w:pStyle w:val="AuthorInformation"/>
        <w:ind w:left="4820" w:firstLine="964"/>
      </w:pPr>
      <w:r w:rsidRPr="00171DE7">
        <w:t>Course Final Essay</w:t>
      </w:r>
    </w:p>
    <w:p w:rsidR="00D67598" w:rsidRPr="00171DE7" w:rsidRDefault="00E06704" w:rsidP="00FD7BBF">
      <w:pPr>
        <w:pStyle w:val="AuthorInformation"/>
        <w:ind w:left="5784"/>
      </w:pPr>
      <w:r w:rsidRPr="00171DE7">
        <w:t>First name Last name</w:t>
      </w:r>
    </w:p>
    <w:p w:rsidR="00D67598" w:rsidRPr="00171DE7" w:rsidRDefault="00E06704" w:rsidP="00FD7BBF">
      <w:pPr>
        <w:pStyle w:val="AuthorInformation"/>
        <w:ind w:left="5784"/>
      </w:pPr>
      <w:r w:rsidRPr="00171DE7">
        <w:t>Date</w:t>
      </w:r>
    </w:p>
    <w:p w:rsidR="00122B31" w:rsidRPr="00171DE7" w:rsidRDefault="00122B31" w:rsidP="00A017D9">
      <w:pPr>
        <w:pStyle w:val="Heading0"/>
        <w:rPr>
          <w:lang w:val="en-US"/>
        </w:rPr>
        <w:sectPr w:rsidR="00122B31" w:rsidRPr="00171DE7" w:rsidSect="00F82896">
          <w:headerReference w:type="default" r:id="rId9"/>
          <w:pgSz w:w="11907" w:h="16840" w:code="9"/>
          <w:pgMar w:top="1134" w:right="1134" w:bottom="1134" w:left="1134" w:header="567" w:footer="431" w:gutter="0"/>
          <w:cols w:space="709"/>
          <w:titlePg/>
        </w:sectPr>
      </w:pPr>
    </w:p>
    <w:p w:rsidR="00A017D9" w:rsidRPr="00171DE7" w:rsidRDefault="0027239E" w:rsidP="00A017D9">
      <w:pPr>
        <w:pStyle w:val="Heading0"/>
        <w:rPr>
          <w:lang w:val="en-US"/>
        </w:rPr>
      </w:pPr>
      <w:bookmarkStart w:id="1" w:name="_Toc505075702"/>
      <w:bookmarkEnd w:id="0"/>
      <w:r w:rsidRPr="00171DE7">
        <w:rPr>
          <w:lang w:val="en-US"/>
        </w:rPr>
        <w:lastRenderedPageBreak/>
        <w:t>Abstract</w:t>
      </w:r>
      <w:bookmarkEnd w:id="1"/>
    </w:p>
    <w:p w:rsidR="0003307E" w:rsidRPr="00171DE7" w:rsidRDefault="00580987" w:rsidP="00CA368E">
      <w:r w:rsidRPr="00171DE7">
        <w:t>Write in t</w:t>
      </w:r>
      <w:r w:rsidR="00CA368E" w:rsidRPr="00171DE7">
        <w:t xml:space="preserve">his section an overview of the </w:t>
      </w:r>
      <w:r w:rsidR="007C2381">
        <w:t xml:space="preserve">final essay </w:t>
      </w:r>
      <w:r w:rsidR="00CA368E" w:rsidRPr="00171DE7">
        <w:t xml:space="preserve">you have conducted. </w:t>
      </w:r>
      <w:r w:rsidRPr="00171DE7">
        <w:t xml:space="preserve">Abstract should have </w:t>
      </w:r>
      <w:r w:rsidR="00CA368E" w:rsidRPr="00171DE7">
        <w:t>between 200 - 400 words</w:t>
      </w:r>
      <w:r w:rsidRPr="00171DE7">
        <w:t xml:space="preserve"> and 2-4 paragraphs</w:t>
      </w:r>
      <w:r w:rsidR="00CA368E" w:rsidRPr="00171DE7">
        <w:t>.</w:t>
      </w:r>
      <w:r w:rsidRPr="00171DE7">
        <w:t xml:space="preserve"> </w:t>
      </w:r>
      <w:r w:rsidR="00360116" w:rsidRPr="00171DE7">
        <w:t xml:space="preserve">Do not add references in the abstract. </w:t>
      </w:r>
      <w:r w:rsidRPr="00171DE7">
        <w:t xml:space="preserve">At the end of the </w:t>
      </w:r>
      <w:r w:rsidR="00584C39" w:rsidRPr="00171DE7">
        <w:t>abstract,</w:t>
      </w:r>
      <w:r w:rsidRPr="00171DE7">
        <w:t xml:space="preserve"> you can add keywords that represent the main concepts and issues covered in your </w:t>
      </w:r>
      <w:r w:rsidR="007C2381">
        <w:t>essay</w:t>
      </w:r>
      <w:r w:rsidRPr="00171DE7">
        <w:t>.</w:t>
      </w:r>
    </w:p>
    <w:p w:rsidR="00CA368E" w:rsidRPr="00171DE7" w:rsidRDefault="001D6849" w:rsidP="00CA368E">
      <w:r>
        <w:t xml:space="preserve">This document template guides you how to write, structure, and format the </w:t>
      </w:r>
      <w:r w:rsidR="007C2381">
        <w:t>essay</w:t>
      </w:r>
      <w:r>
        <w:t xml:space="preserve">. Read this document first, before starting </w:t>
      </w:r>
      <w:r w:rsidR="00BE2F6C">
        <w:t xml:space="preserve">writing </w:t>
      </w:r>
      <w:r>
        <w:t xml:space="preserve">the </w:t>
      </w:r>
      <w:r w:rsidR="00BE2F6C">
        <w:t>essay</w:t>
      </w:r>
      <w:r>
        <w:t>.</w:t>
      </w:r>
    </w:p>
    <w:p w:rsidR="0003307E" w:rsidRPr="00171DE7" w:rsidRDefault="0027239E" w:rsidP="0003307E">
      <w:pPr>
        <w:pStyle w:val="Keywords"/>
        <w:rPr>
          <w:lang w:val="en-US"/>
        </w:rPr>
      </w:pPr>
      <w:r w:rsidRPr="00171DE7">
        <w:rPr>
          <w:lang w:val="en-US"/>
        </w:rPr>
        <w:t>Keywords</w:t>
      </w:r>
    </w:p>
    <w:p w:rsidR="00A017D9" w:rsidRPr="00171DE7" w:rsidRDefault="00685B7C" w:rsidP="0003307E">
      <w:proofErr w:type="gramStart"/>
      <w:r w:rsidRPr="00171DE7">
        <w:t>first</w:t>
      </w:r>
      <w:proofErr w:type="gramEnd"/>
      <w:r w:rsidRPr="00171DE7">
        <w:t xml:space="preserve"> keyword</w:t>
      </w:r>
      <w:r w:rsidR="00A017D9" w:rsidRPr="00171DE7">
        <w:t xml:space="preserve">, </w:t>
      </w:r>
      <w:r w:rsidR="00137FFA" w:rsidRPr="00171DE7">
        <w:t>second</w:t>
      </w:r>
      <w:r w:rsidR="0027239E" w:rsidRPr="00171DE7">
        <w:t xml:space="preserve"> keyword</w:t>
      </w:r>
      <w:r w:rsidR="0003307E" w:rsidRPr="00171DE7">
        <w:t xml:space="preserve">, </w:t>
      </w:r>
      <w:r w:rsidR="0027239E" w:rsidRPr="00171DE7">
        <w:t>other keyword</w:t>
      </w:r>
      <w:r w:rsidR="00E72B87" w:rsidRPr="00171DE7">
        <w:t>s</w:t>
      </w:r>
    </w:p>
    <w:p w:rsidR="00880B05" w:rsidRPr="00171DE7" w:rsidRDefault="00880B05" w:rsidP="0003307E"/>
    <w:p w:rsidR="00880B05" w:rsidRPr="00171DE7" w:rsidRDefault="00880B05" w:rsidP="0003307E"/>
    <w:p w:rsidR="00A017D9" w:rsidRPr="00171DE7" w:rsidRDefault="00991E21" w:rsidP="007A23AD">
      <w:pPr>
        <w:pStyle w:val="Style1"/>
      </w:pPr>
      <w:bookmarkStart w:id="2" w:name="_Toc505075703"/>
      <w:r w:rsidRPr="00171DE7">
        <w:lastRenderedPageBreak/>
        <w:t>Contents</w:t>
      </w:r>
      <w:bookmarkEnd w:id="2"/>
    </w:p>
    <w:p w:rsidR="00BE2F6C" w:rsidRDefault="00CD36FB">
      <w:pPr>
        <w:pStyle w:val="TOC1"/>
        <w:rPr>
          <w:rFonts w:asciiTheme="minorHAnsi" w:eastAsiaTheme="minorEastAsia" w:hAnsiTheme="minorHAnsi" w:cstheme="minorBidi"/>
          <w:noProof/>
          <w:sz w:val="22"/>
          <w:szCs w:val="22"/>
        </w:rPr>
      </w:pPr>
      <w:r w:rsidRPr="00171DE7">
        <w:fldChar w:fldCharType="begin"/>
      </w:r>
      <w:r w:rsidRPr="00171DE7">
        <w:instrText xml:space="preserve"> TOC \o "1-3" \u </w:instrText>
      </w:r>
      <w:r w:rsidRPr="00171DE7">
        <w:fldChar w:fldCharType="separate"/>
      </w:r>
      <w:r w:rsidR="00BE2F6C" w:rsidRPr="00FD4B21">
        <w:rPr>
          <w:noProof/>
        </w:rPr>
        <w:t>Abstract</w:t>
      </w:r>
      <w:r w:rsidR="00BE2F6C">
        <w:rPr>
          <w:noProof/>
        </w:rPr>
        <w:tab/>
      </w:r>
      <w:r w:rsidR="00BE2F6C">
        <w:rPr>
          <w:noProof/>
        </w:rPr>
        <w:fldChar w:fldCharType="begin"/>
      </w:r>
      <w:r w:rsidR="00BE2F6C">
        <w:rPr>
          <w:noProof/>
        </w:rPr>
        <w:instrText xml:space="preserve"> PAGEREF _Toc505075702 \h </w:instrText>
      </w:r>
      <w:r w:rsidR="00BE2F6C">
        <w:rPr>
          <w:noProof/>
        </w:rPr>
      </w:r>
      <w:r w:rsidR="00BE2F6C">
        <w:rPr>
          <w:noProof/>
        </w:rPr>
        <w:fldChar w:fldCharType="separate"/>
      </w:r>
      <w:r w:rsidR="00D036D9">
        <w:rPr>
          <w:noProof/>
        </w:rPr>
        <w:t>2</w:t>
      </w:r>
      <w:r w:rsidR="00BE2F6C">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Contents</w:t>
      </w:r>
      <w:r>
        <w:rPr>
          <w:noProof/>
        </w:rPr>
        <w:tab/>
      </w:r>
      <w:r>
        <w:rPr>
          <w:noProof/>
        </w:rPr>
        <w:fldChar w:fldCharType="begin"/>
      </w:r>
      <w:r>
        <w:rPr>
          <w:noProof/>
        </w:rPr>
        <w:instrText xml:space="preserve"> PAGEREF _Toc505075703 \h </w:instrText>
      </w:r>
      <w:r>
        <w:rPr>
          <w:noProof/>
        </w:rPr>
      </w:r>
      <w:r>
        <w:rPr>
          <w:noProof/>
        </w:rPr>
        <w:fldChar w:fldCharType="separate"/>
      </w:r>
      <w:r w:rsidR="00D036D9">
        <w:rPr>
          <w:noProof/>
        </w:rPr>
        <w:t>3</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_Toc505075704 \h </w:instrText>
      </w:r>
      <w:r>
        <w:rPr>
          <w:noProof/>
        </w:rPr>
      </w:r>
      <w:r>
        <w:rPr>
          <w:noProof/>
        </w:rPr>
        <w:fldChar w:fldCharType="separate"/>
      </w:r>
      <w:r w:rsidR="00D036D9">
        <w:rPr>
          <w:noProof/>
        </w:rPr>
        <w:t>3</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Requirements</w:t>
      </w:r>
      <w:r>
        <w:rPr>
          <w:noProof/>
        </w:rPr>
        <w:tab/>
      </w:r>
      <w:r>
        <w:rPr>
          <w:noProof/>
        </w:rPr>
        <w:fldChar w:fldCharType="begin"/>
      </w:r>
      <w:r>
        <w:rPr>
          <w:noProof/>
        </w:rPr>
        <w:instrText xml:space="preserve"> PAGEREF _Toc505075705 \h </w:instrText>
      </w:r>
      <w:r>
        <w:rPr>
          <w:noProof/>
        </w:rPr>
      </w:r>
      <w:r>
        <w:rPr>
          <w:noProof/>
        </w:rPr>
        <w:fldChar w:fldCharType="separate"/>
      </w:r>
      <w:r w:rsidR="00D036D9">
        <w:rPr>
          <w:noProof/>
        </w:rPr>
        <w:t>4</w:t>
      </w:r>
      <w:r>
        <w:rPr>
          <w:noProof/>
        </w:rPr>
        <w:fldChar w:fldCharType="end"/>
      </w:r>
    </w:p>
    <w:p w:rsidR="00BE2F6C" w:rsidRDefault="00BE2F6C">
      <w:pPr>
        <w:pStyle w:val="TOC2"/>
        <w:tabs>
          <w:tab w:val="left" w:pos="1474"/>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Contents</w:t>
      </w:r>
      <w:r>
        <w:rPr>
          <w:noProof/>
        </w:rPr>
        <w:tab/>
      </w:r>
      <w:r>
        <w:rPr>
          <w:noProof/>
        </w:rPr>
        <w:fldChar w:fldCharType="begin"/>
      </w:r>
      <w:r>
        <w:rPr>
          <w:noProof/>
        </w:rPr>
        <w:instrText xml:space="preserve"> PAGEREF _Toc505075706 \h </w:instrText>
      </w:r>
      <w:r>
        <w:rPr>
          <w:noProof/>
        </w:rPr>
      </w:r>
      <w:r>
        <w:rPr>
          <w:noProof/>
        </w:rPr>
        <w:fldChar w:fldCharType="separate"/>
      </w:r>
      <w:r w:rsidR="00D036D9">
        <w:rPr>
          <w:noProof/>
        </w:rPr>
        <w:t>4</w:t>
      </w:r>
      <w:r>
        <w:rPr>
          <w:noProof/>
        </w:rPr>
        <w:fldChar w:fldCharType="end"/>
      </w:r>
    </w:p>
    <w:p w:rsidR="00BE2F6C" w:rsidRDefault="00BE2F6C">
      <w:pPr>
        <w:pStyle w:val="TOC2"/>
        <w:tabs>
          <w:tab w:val="left" w:pos="1474"/>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Formatting</w:t>
      </w:r>
      <w:r>
        <w:rPr>
          <w:noProof/>
        </w:rPr>
        <w:tab/>
      </w:r>
      <w:r>
        <w:rPr>
          <w:noProof/>
        </w:rPr>
        <w:fldChar w:fldCharType="begin"/>
      </w:r>
      <w:r>
        <w:rPr>
          <w:noProof/>
        </w:rPr>
        <w:instrText xml:space="preserve"> PAGEREF _Toc505075707 \h </w:instrText>
      </w:r>
      <w:r>
        <w:rPr>
          <w:noProof/>
        </w:rPr>
      </w:r>
      <w:r>
        <w:rPr>
          <w:noProof/>
        </w:rPr>
        <w:fldChar w:fldCharType="separate"/>
      </w:r>
      <w:r w:rsidR="00D036D9">
        <w:rPr>
          <w:noProof/>
        </w:rPr>
        <w:t>4</w:t>
      </w:r>
      <w:r>
        <w:rPr>
          <w:noProof/>
        </w:rPr>
        <w:fldChar w:fldCharType="end"/>
      </w:r>
    </w:p>
    <w:p w:rsidR="00BE2F6C" w:rsidRDefault="00BE2F6C">
      <w:pPr>
        <w:pStyle w:val="TOC2"/>
        <w:tabs>
          <w:tab w:val="left" w:pos="1474"/>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About the length of the essay</w:t>
      </w:r>
      <w:r>
        <w:rPr>
          <w:noProof/>
        </w:rPr>
        <w:tab/>
      </w:r>
      <w:r>
        <w:rPr>
          <w:noProof/>
        </w:rPr>
        <w:fldChar w:fldCharType="begin"/>
      </w:r>
      <w:r>
        <w:rPr>
          <w:noProof/>
        </w:rPr>
        <w:instrText xml:space="preserve"> PAGEREF _Toc505075708 \h </w:instrText>
      </w:r>
      <w:r>
        <w:rPr>
          <w:noProof/>
        </w:rPr>
      </w:r>
      <w:r>
        <w:rPr>
          <w:noProof/>
        </w:rPr>
        <w:fldChar w:fldCharType="separate"/>
      </w:r>
      <w:r w:rsidR="00D036D9">
        <w:rPr>
          <w:noProof/>
        </w:rPr>
        <w:t>5</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Section 1</w:t>
      </w:r>
      <w:r>
        <w:rPr>
          <w:noProof/>
        </w:rPr>
        <w:tab/>
      </w:r>
      <w:r>
        <w:rPr>
          <w:noProof/>
        </w:rPr>
        <w:fldChar w:fldCharType="begin"/>
      </w:r>
      <w:r>
        <w:rPr>
          <w:noProof/>
        </w:rPr>
        <w:instrText xml:space="preserve"> PAGEREF _Toc505075709 \h </w:instrText>
      </w:r>
      <w:r>
        <w:rPr>
          <w:noProof/>
        </w:rPr>
      </w:r>
      <w:r>
        <w:rPr>
          <w:noProof/>
        </w:rPr>
        <w:fldChar w:fldCharType="separate"/>
      </w:r>
      <w:r w:rsidR="00D036D9">
        <w:rPr>
          <w:noProof/>
        </w:rPr>
        <w:t>5</w:t>
      </w:r>
      <w:r>
        <w:rPr>
          <w:noProof/>
        </w:rPr>
        <w:fldChar w:fldCharType="end"/>
      </w:r>
    </w:p>
    <w:p w:rsidR="00BE2F6C" w:rsidRDefault="00BE2F6C">
      <w:pPr>
        <w:pStyle w:val="TOC2"/>
        <w:tabs>
          <w:tab w:val="left" w:pos="1474"/>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Add title according to the contents of the sub-section</w:t>
      </w:r>
      <w:r>
        <w:rPr>
          <w:noProof/>
        </w:rPr>
        <w:tab/>
      </w:r>
      <w:r>
        <w:rPr>
          <w:noProof/>
        </w:rPr>
        <w:fldChar w:fldCharType="begin"/>
      </w:r>
      <w:r>
        <w:rPr>
          <w:noProof/>
        </w:rPr>
        <w:instrText xml:space="preserve"> PAGEREF _Toc505075710 \h </w:instrText>
      </w:r>
      <w:r>
        <w:rPr>
          <w:noProof/>
        </w:rPr>
      </w:r>
      <w:r>
        <w:rPr>
          <w:noProof/>
        </w:rPr>
        <w:fldChar w:fldCharType="separate"/>
      </w:r>
      <w:r w:rsidR="00D036D9">
        <w:rPr>
          <w:noProof/>
        </w:rPr>
        <w:t>5</w:t>
      </w:r>
      <w:r>
        <w:rPr>
          <w:noProof/>
        </w:rPr>
        <w:fldChar w:fldCharType="end"/>
      </w:r>
    </w:p>
    <w:p w:rsidR="00BE2F6C" w:rsidRDefault="00BE2F6C">
      <w:pPr>
        <w:pStyle w:val="TOC2"/>
        <w:tabs>
          <w:tab w:val="left" w:pos="1474"/>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Add title according to the contents of the sub-section</w:t>
      </w:r>
      <w:r>
        <w:rPr>
          <w:noProof/>
        </w:rPr>
        <w:tab/>
      </w:r>
      <w:r>
        <w:rPr>
          <w:noProof/>
        </w:rPr>
        <w:fldChar w:fldCharType="begin"/>
      </w:r>
      <w:r>
        <w:rPr>
          <w:noProof/>
        </w:rPr>
        <w:instrText xml:space="preserve"> PAGEREF _Toc505075711 \h </w:instrText>
      </w:r>
      <w:r>
        <w:rPr>
          <w:noProof/>
        </w:rPr>
      </w:r>
      <w:r>
        <w:rPr>
          <w:noProof/>
        </w:rPr>
        <w:fldChar w:fldCharType="separate"/>
      </w:r>
      <w:r w:rsidR="00D036D9">
        <w:rPr>
          <w:noProof/>
        </w:rPr>
        <w:t>5</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Formatting (e.g., Tables, figures, lists, citations)</w:t>
      </w:r>
      <w:r>
        <w:rPr>
          <w:noProof/>
        </w:rPr>
        <w:tab/>
      </w:r>
      <w:r>
        <w:rPr>
          <w:noProof/>
        </w:rPr>
        <w:fldChar w:fldCharType="begin"/>
      </w:r>
      <w:r>
        <w:rPr>
          <w:noProof/>
        </w:rPr>
        <w:instrText xml:space="preserve"> PAGEREF _Toc505075712 \h </w:instrText>
      </w:r>
      <w:r>
        <w:rPr>
          <w:noProof/>
        </w:rPr>
      </w:r>
      <w:r>
        <w:rPr>
          <w:noProof/>
        </w:rPr>
        <w:fldChar w:fldCharType="separate"/>
      </w:r>
      <w:r w:rsidR="00D036D9">
        <w:rPr>
          <w:noProof/>
        </w:rPr>
        <w:t>6</w:t>
      </w:r>
      <w:r>
        <w:rPr>
          <w:noProof/>
        </w:rPr>
        <w:fldChar w:fldCharType="end"/>
      </w:r>
    </w:p>
    <w:p w:rsidR="00BE2F6C" w:rsidRDefault="00BE2F6C">
      <w:pPr>
        <w:pStyle w:val="TOC2"/>
        <w:tabs>
          <w:tab w:val="left" w:pos="1474"/>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Direct citations</w:t>
      </w:r>
      <w:r>
        <w:rPr>
          <w:noProof/>
        </w:rPr>
        <w:tab/>
      </w:r>
      <w:r>
        <w:rPr>
          <w:noProof/>
        </w:rPr>
        <w:fldChar w:fldCharType="begin"/>
      </w:r>
      <w:r>
        <w:rPr>
          <w:noProof/>
        </w:rPr>
        <w:instrText xml:space="preserve"> PAGEREF _Toc505075713 \h </w:instrText>
      </w:r>
      <w:r>
        <w:rPr>
          <w:noProof/>
        </w:rPr>
      </w:r>
      <w:r>
        <w:rPr>
          <w:noProof/>
        </w:rPr>
        <w:fldChar w:fldCharType="separate"/>
      </w:r>
      <w:r w:rsidR="00D036D9">
        <w:rPr>
          <w:noProof/>
        </w:rPr>
        <w:t>7</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Use of References</w:t>
      </w:r>
      <w:r>
        <w:rPr>
          <w:noProof/>
        </w:rPr>
        <w:tab/>
      </w:r>
      <w:r>
        <w:rPr>
          <w:noProof/>
        </w:rPr>
        <w:fldChar w:fldCharType="begin"/>
      </w:r>
      <w:r>
        <w:rPr>
          <w:noProof/>
        </w:rPr>
        <w:instrText xml:space="preserve"> PAGEREF _Toc505075714 \h </w:instrText>
      </w:r>
      <w:r>
        <w:rPr>
          <w:noProof/>
        </w:rPr>
      </w:r>
      <w:r>
        <w:rPr>
          <w:noProof/>
        </w:rPr>
        <w:fldChar w:fldCharType="separate"/>
      </w:r>
      <w:r w:rsidR="00D036D9">
        <w:rPr>
          <w:noProof/>
        </w:rPr>
        <w:t>7</w:t>
      </w:r>
      <w:r>
        <w:rPr>
          <w:noProof/>
        </w:rPr>
        <w:fldChar w:fldCharType="end"/>
      </w:r>
    </w:p>
    <w:p w:rsidR="00BE2F6C" w:rsidRDefault="00BE2F6C">
      <w:pPr>
        <w:pStyle w:val="TOC2"/>
        <w:tabs>
          <w:tab w:val="left" w:pos="1474"/>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Use of webpages as references</w:t>
      </w:r>
      <w:r>
        <w:rPr>
          <w:noProof/>
        </w:rPr>
        <w:tab/>
      </w:r>
      <w:r>
        <w:rPr>
          <w:noProof/>
        </w:rPr>
        <w:fldChar w:fldCharType="begin"/>
      </w:r>
      <w:r>
        <w:rPr>
          <w:noProof/>
        </w:rPr>
        <w:instrText xml:space="preserve"> PAGEREF _Toc505075715 \h </w:instrText>
      </w:r>
      <w:r>
        <w:rPr>
          <w:noProof/>
        </w:rPr>
      </w:r>
      <w:r>
        <w:rPr>
          <w:noProof/>
        </w:rPr>
        <w:fldChar w:fldCharType="separate"/>
      </w:r>
      <w:r w:rsidR="00D036D9">
        <w:rPr>
          <w:noProof/>
        </w:rPr>
        <w:t>7</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Discussion</w:t>
      </w:r>
      <w:r>
        <w:rPr>
          <w:noProof/>
        </w:rPr>
        <w:tab/>
      </w:r>
      <w:r>
        <w:rPr>
          <w:noProof/>
        </w:rPr>
        <w:fldChar w:fldCharType="begin"/>
      </w:r>
      <w:r>
        <w:rPr>
          <w:noProof/>
        </w:rPr>
        <w:instrText xml:space="preserve"> PAGEREF _Toc505075716 \h </w:instrText>
      </w:r>
      <w:r>
        <w:rPr>
          <w:noProof/>
        </w:rPr>
      </w:r>
      <w:r>
        <w:rPr>
          <w:noProof/>
        </w:rPr>
        <w:fldChar w:fldCharType="separate"/>
      </w:r>
      <w:r w:rsidR="00D036D9">
        <w:rPr>
          <w:noProof/>
        </w:rPr>
        <w:t>7</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Pr>
          <w:noProof/>
        </w:rPr>
        <w:fldChar w:fldCharType="begin"/>
      </w:r>
      <w:r>
        <w:rPr>
          <w:noProof/>
        </w:rPr>
        <w:instrText xml:space="preserve"> PAGEREF _Toc505075717 \h </w:instrText>
      </w:r>
      <w:r>
        <w:rPr>
          <w:noProof/>
        </w:rPr>
      </w:r>
      <w:r>
        <w:rPr>
          <w:noProof/>
        </w:rPr>
        <w:fldChar w:fldCharType="separate"/>
      </w:r>
      <w:r w:rsidR="00D036D9">
        <w:rPr>
          <w:noProof/>
        </w:rPr>
        <w:t>8</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Evaluation criteria</w:t>
      </w:r>
      <w:r>
        <w:rPr>
          <w:noProof/>
        </w:rPr>
        <w:tab/>
      </w:r>
      <w:r>
        <w:rPr>
          <w:noProof/>
        </w:rPr>
        <w:fldChar w:fldCharType="begin"/>
      </w:r>
      <w:r>
        <w:rPr>
          <w:noProof/>
        </w:rPr>
        <w:instrText xml:space="preserve"> PAGEREF _Toc505075718 \h </w:instrText>
      </w:r>
      <w:r>
        <w:rPr>
          <w:noProof/>
        </w:rPr>
      </w:r>
      <w:r>
        <w:rPr>
          <w:noProof/>
        </w:rPr>
        <w:fldChar w:fldCharType="separate"/>
      </w:r>
      <w:r w:rsidR="00D036D9">
        <w:rPr>
          <w:noProof/>
        </w:rPr>
        <w:t>8</w:t>
      </w:r>
      <w:r>
        <w:rPr>
          <w:noProof/>
        </w:rPr>
        <w:fldChar w:fldCharType="end"/>
      </w:r>
    </w:p>
    <w:p w:rsidR="00BE2F6C" w:rsidRDefault="00BE2F6C">
      <w:pPr>
        <w:pStyle w:val="TOC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_Toc505075719 \h </w:instrText>
      </w:r>
      <w:r>
        <w:rPr>
          <w:noProof/>
        </w:rPr>
      </w:r>
      <w:r>
        <w:rPr>
          <w:noProof/>
        </w:rPr>
        <w:fldChar w:fldCharType="separate"/>
      </w:r>
      <w:r w:rsidR="00D036D9">
        <w:rPr>
          <w:noProof/>
        </w:rPr>
        <w:t>8</w:t>
      </w:r>
      <w:r>
        <w:rPr>
          <w:noProof/>
        </w:rPr>
        <w:fldChar w:fldCharType="end"/>
      </w:r>
    </w:p>
    <w:p w:rsidR="00A017D9" w:rsidRPr="00171DE7" w:rsidRDefault="00CD36FB" w:rsidP="00897392">
      <w:pPr>
        <w:pStyle w:val="Heading1"/>
      </w:pPr>
      <w:r w:rsidRPr="00171DE7">
        <w:fldChar w:fldCharType="end"/>
      </w:r>
      <w:bookmarkStart w:id="3" w:name="_Toc150663087"/>
      <w:bookmarkStart w:id="4" w:name="_Toc505075704"/>
      <w:r w:rsidR="00D32625" w:rsidRPr="00171DE7">
        <w:t>Introducti</w:t>
      </w:r>
      <w:r w:rsidR="00A017D9" w:rsidRPr="00171DE7">
        <w:t>o</w:t>
      </w:r>
      <w:bookmarkEnd w:id="3"/>
      <w:r w:rsidR="00D32625" w:rsidRPr="00171DE7">
        <w:t>n</w:t>
      </w:r>
      <w:bookmarkEnd w:id="4"/>
    </w:p>
    <w:p w:rsidR="007C2381" w:rsidRDefault="00580987" w:rsidP="00580987">
      <w:r w:rsidRPr="00171DE7">
        <w:t xml:space="preserve">Use this template to </w:t>
      </w:r>
      <w:r w:rsidR="00895A1F">
        <w:t>write</w:t>
      </w:r>
      <w:r w:rsidRPr="00171DE7">
        <w:t xml:space="preserve"> the </w:t>
      </w:r>
      <w:r w:rsidR="007C2381">
        <w:t>final essay</w:t>
      </w:r>
      <w:r w:rsidRPr="00171DE7">
        <w:t>.</w:t>
      </w:r>
      <w:r w:rsidR="00AF22A2">
        <w:rPr>
          <w:rStyle w:val="FootnoteReference"/>
        </w:rPr>
        <w:footnoteReference w:id="1"/>
      </w:r>
      <w:r w:rsidRPr="00171DE7">
        <w:t xml:space="preserve"> The name of the sections should be updated according to the topics / issues covered in your</w:t>
      </w:r>
      <w:r w:rsidR="007C2381">
        <w:t xml:space="preserve"> essay</w:t>
      </w:r>
      <w:r w:rsidRPr="00171DE7">
        <w:t>.</w:t>
      </w:r>
      <w:r w:rsidR="007C2381">
        <w:t xml:space="preserve"> There are three possibilities to make the essay for this course, and you have to choose one of them. These are the following:</w:t>
      </w:r>
    </w:p>
    <w:p w:rsidR="007C2381" w:rsidRPr="007C2381" w:rsidRDefault="007C2381" w:rsidP="007C2381">
      <w:pPr>
        <w:autoSpaceDE/>
        <w:autoSpaceDN/>
        <w:adjustRightInd/>
        <w:spacing w:before="100" w:beforeAutospacing="1" w:after="100" w:afterAutospacing="1"/>
        <w:jc w:val="left"/>
      </w:pPr>
      <w:r w:rsidRPr="007C2381">
        <w:rPr>
          <w:b/>
          <w:bCs/>
          <w:u w:val="single"/>
        </w:rPr>
        <w:t>Final Essay Type 1:</w:t>
      </w:r>
      <w:r w:rsidRPr="007C2381">
        <w:t xml:space="preserve"> Find, describe and analyze the state-of-the art research on one </w:t>
      </w:r>
      <w:proofErr w:type="gramStart"/>
      <w:r w:rsidRPr="007C2381">
        <w:t>specific</w:t>
      </w:r>
      <w:proofErr w:type="gramEnd"/>
      <w:r w:rsidRPr="007C2381">
        <w:t xml:space="preserve"> topic in HCD, such as a particular development context, technology, method or process, reflecting the latest research articles on the topic to the seminal articles on the topic and HCD.</w:t>
      </w:r>
    </w:p>
    <w:p w:rsidR="007C2381" w:rsidRPr="007C2381" w:rsidRDefault="007C2381" w:rsidP="007C2381">
      <w:pPr>
        <w:autoSpaceDE/>
        <w:autoSpaceDN/>
        <w:adjustRightInd/>
        <w:spacing w:before="100" w:beforeAutospacing="1" w:after="100" w:afterAutospacing="1"/>
        <w:jc w:val="left"/>
      </w:pPr>
      <w:r w:rsidRPr="007C2381">
        <w:rPr>
          <w:b/>
          <w:bCs/>
          <w:u w:val="single"/>
        </w:rPr>
        <w:t>Final Essay Type 2:</w:t>
      </w:r>
      <w:r w:rsidRPr="007C2381">
        <w:t xml:space="preserve"> Identify an emerging new topic in HCD research and practice, backing it up with references to latest research papers.</w:t>
      </w:r>
    </w:p>
    <w:p w:rsidR="007C2381" w:rsidRPr="007C2381" w:rsidRDefault="007C2381" w:rsidP="007C2381">
      <w:pPr>
        <w:autoSpaceDE/>
        <w:autoSpaceDN/>
        <w:adjustRightInd/>
        <w:spacing w:before="100" w:beforeAutospacing="1" w:after="100" w:afterAutospacing="1"/>
        <w:jc w:val="left"/>
      </w:pPr>
      <w:r w:rsidRPr="007C2381">
        <w:rPr>
          <w:b/>
          <w:bCs/>
          <w:u w:val="single"/>
        </w:rPr>
        <w:t>Final Essay Type 3:</w:t>
      </w:r>
      <w:r w:rsidRPr="007C2381">
        <w:t xml:space="preserve"> Describe some aspect(s) of your personal digital ecology and reflect its characteristics, history, suitability, flaws and redesign challenges using your own insights and four (4) freely chosen research papers given for the lectures and six (6) additional research papers which you find and choose yourself.</w:t>
      </w:r>
    </w:p>
    <w:p w:rsidR="00895A1F" w:rsidRDefault="00895A1F" w:rsidP="00895A1F">
      <w:r>
        <w:lastRenderedPageBreak/>
        <w:t xml:space="preserve">In </w:t>
      </w:r>
      <w:proofErr w:type="gramStart"/>
      <w:r>
        <w:t>Introduction</w:t>
      </w:r>
      <w:proofErr w:type="gramEnd"/>
      <w:r>
        <w:t xml:space="preserve"> you should have:</w:t>
      </w:r>
    </w:p>
    <w:p w:rsidR="007C2381" w:rsidRDefault="007C2381" w:rsidP="007C2381">
      <w:pPr>
        <w:numPr>
          <w:ilvl w:val="0"/>
          <w:numId w:val="43"/>
        </w:numPr>
      </w:pPr>
      <w:r>
        <w:t>motivation of your study (add references)</w:t>
      </w:r>
    </w:p>
    <w:p w:rsidR="00BE2F6C" w:rsidRPr="00171DE7" w:rsidRDefault="00BE2F6C" w:rsidP="007C2381">
      <w:pPr>
        <w:numPr>
          <w:ilvl w:val="0"/>
          <w:numId w:val="43"/>
        </w:numPr>
      </w:pPr>
      <w:r>
        <w:t>description of the aim or research question</w:t>
      </w:r>
    </w:p>
    <w:p w:rsidR="007C2381" w:rsidRPr="00171DE7" w:rsidRDefault="00895A1F" w:rsidP="007C2381">
      <w:pPr>
        <w:numPr>
          <w:ilvl w:val="0"/>
          <w:numId w:val="43"/>
        </w:numPr>
      </w:pPr>
      <w:r>
        <w:t xml:space="preserve">definitions of </w:t>
      </w:r>
      <w:r w:rsidR="007C2381" w:rsidRPr="00171DE7">
        <w:t>the core concepts</w:t>
      </w:r>
      <w:r w:rsidR="007C2381">
        <w:t xml:space="preserve"> (add references)</w:t>
      </w:r>
    </w:p>
    <w:p w:rsidR="007C2381" w:rsidRDefault="00D036D9" w:rsidP="007C2381">
      <w:pPr>
        <w:numPr>
          <w:ilvl w:val="0"/>
          <w:numId w:val="43"/>
        </w:numPr>
      </w:pPr>
      <w:r>
        <w:t xml:space="preserve">brief summary of the </w:t>
      </w:r>
      <w:r w:rsidR="007C2381" w:rsidRPr="00171DE7">
        <w:t xml:space="preserve">state of the art of the topic: </w:t>
      </w:r>
      <w:r w:rsidR="007C2381">
        <w:t>earlier knowledge about the topic (add references)</w:t>
      </w:r>
    </w:p>
    <w:p w:rsidR="007C2381" w:rsidRPr="00171DE7" w:rsidRDefault="007C2381" w:rsidP="007C2381">
      <w:pPr>
        <w:numPr>
          <w:ilvl w:val="1"/>
          <w:numId w:val="43"/>
        </w:numPr>
      </w:pPr>
      <w:r>
        <w:t>lenses for study: conceptual models, research approaches, methods and techniques used for studying the topic (add references)</w:t>
      </w:r>
    </w:p>
    <w:p w:rsidR="007C2381" w:rsidRDefault="007C2381" w:rsidP="007C2381">
      <w:pPr>
        <w:numPr>
          <w:ilvl w:val="1"/>
          <w:numId w:val="43"/>
        </w:numPr>
      </w:pPr>
      <w:proofErr w:type="gramStart"/>
      <w:r>
        <w:t>empirical</w:t>
      </w:r>
      <w:proofErr w:type="gramEnd"/>
      <w:r>
        <w:t xml:space="preserve"> studies: findings from earlier studies (add references).</w:t>
      </w:r>
    </w:p>
    <w:p w:rsidR="00A017D9" w:rsidRPr="00171DE7" w:rsidRDefault="00CF5333" w:rsidP="00580987">
      <w:pPr>
        <w:pStyle w:val="Heading1"/>
      </w:pPr>
      <w:bookmarkStart w:id="5" w:name="_Toc505075705"/>
      <w:r>
        <w:t>Requirements</w:t>
      </w:r>
      <w:bookmarkStart w:id="6" w:name="_GoBack"/>
      <w:bookmarkEnd w:id="5"/>
      <w:bookmarkEnd w:id="6"/>
    </w:p>
    <w:p w:rsidR="00CF5333" w:rsidRDefault="00CF5333" w:rsidP="00CF5333">
      <w:pPr>
        <w:pStyle w:val="Heading2"/>
      </w:pPr>
      <w:bookmarkStart w:id="7" w:name="_Toc505075706"/>
      <w:r>
        <w:t>Contents</w:t>
      </w:r>
      <w:bookmarkEnd w:id="7"/>
    </w:p>
    <w:p w:rsidR="00CF5333" w:rsidRPr="00CF5333" w:rsidRDefault="00895A1F" w:rsidP="00CF5333">
      <w:pPr>
        <w:rPr>
          <w:b/>
        </w:rPr>
      </w:pPr>
      <w:r>
        <w:rPr>
          <w:b/>
        </w:rPr>
        <w:t>The structure of the essay should follow this template; the name of the sections should reflect the contents of the essay.</w:t>
      </w:r>
    </w:p>
    <w:p w:rsidR="00CF5333" w:rsidRPr="00171DE7" w:rsidRDefault="00CF5333" w:rsidP="00CF5333">
      <w:pPr>
        <w:numPr>
          <w:ilvl w:val="0"/>
          <w:numId w:val="41"/>
        </w:numPr>
        <w:tabs>
          <w:tab w:val="clear" w:pos="360"/>
        </w:tabs>
      </w:pPr>
      <w:r w:rsidRPr="00171DE7">
        <w:t xml:space="preserve">Include </w:t>
      </w:r>
      <w:r w:rsidR="007C2381">
        <w:t>between 1</w:t>
      </w:r>
      <w:r w:rsidRPr="00171DE7">
        <w:t xml:space="preserve">0 </w:t>
      </w:r>
      <w:r w:rsidR="007C2381">
        <w:t xml:space="preserve">to 20 </w:t>
      </w:r>
      <w:r w:rsidRPr="00171DE7">
        <w:t>relevant scientific references</w:t>
      </w:r>
    </w:p>
    <w:p w:rsidR="00CF5333" w:rsidRPr="00171DE7" w:rsidRDefault="00CF5333" w:rsidP="00CF5333">
      <w:pPr>
        <w:numPr>
          <w:ilvl w:val="0"/>
          <w:numId w:val="41"/>
        </w:numPr>
        <w:tabs>
          <w:tab w:val="clear" w:pos="360"/>
        </w:tabs>
      </w:pPr>
      <w:r w:rsidRPr="00171DE7">
        <w:t xml:space="preserve">Introduce the research topic, motivate it and state the </w:t>
      </w:r>
      <w:r w:rsidR="00BE2F6C">
        <w:t>aim of the essay or the research question</w:t>
      </w:r>
    </w:p>
    <w:p w:rsidR="00CF5333" w:rsidRDefault="00CF5333" w:rsidP="00CF5333">
      <w:pPr>
        <w:numPr>
          <w:ilvl w:val="0"/>
          <w:numId w:val="41"/>
        </w:numPr>
        <w:tabs>
          <w:tab w:val="clear" w:pos="360"/>
        </w:tabs>
      </w:pPr>
      <w:r w:rsidRPr="00171DE7">
        <w:t>Define the core concepts</w:t>
      </w:r>
    </w:p>
    <w:p w:rsidR="00BE2F6C" w:rsidRPr="00171DE7" w:rsidRDefault="00BE2F6C" w:rsidP="00BE2F6C">
      <w:pPr>
        <w:numPr>
          <w:ilvl w:val="0"/>
          <w:numId w:val="41"/>
        </w:numPr>
        <w:tabs>
          <w:tab w:val="clear" w:pos="360"/>
        </w:tabs>
      </w:pPr>
      <w:r w:rsidRPr="00171DE7">
        <w:t>Describe the state of the art related to the topic</w:t>
      </w:r>
      <w:r>
        <w:t xml:space="preserve"> (see Introduction)</w:t>
      </w:r>
    </w:p>
    <w:p w:rsidR="00BE2F6C" w:rsidRDefault="00BE2F6C" w:rsidP="00BE2F6C">
      <w:pPr>
        <w:numPr>
          <w:ilvl w:val="1"/>
          <w:numId w:val="41"/>
        </w:numPr>
      </w:pPr>
      <w:r>
        <w:t xml:space="preserve">Identify and describe at least one </w:t>
      </w:r>
      <w:r w:rsidRPr="00BE2F6C">
        <w:rPr>
          <w:b/>
        </w:rPr>
        <w:t>theory</w:t>
      </w:r>
      <w:r>
        <w:t xml:space="preserve"> related to the topic</w:t>
      </w:r>
    </w:p>
    <w:p w:rsidR="00BE2F6C" w:rsidRDefault="00BE2F6C" w:rsidP="00BE2F6C">
      <w:pPr>
        <w:numPr>
          <w:ilvl w:val="1"/>
          <w:numId w:val="41"/>
        </w:numPr>
      </w:pPr>
      <w:r>
        <w:t xml:space="preserve">Identify and describe at least one </w:t>
      </w:r>
      <w:r w:rsidRPr="00BE2F6C">
        <w:rPr>
          <w:b/>
        </w:rPr>
        <w:t>empirical study</w:t>
      </w:r>
      <w:r>
        <w:t xml:space="preserve"> related to the topic</w:t>
      </w:r>
    </w:p>
    <w:p w:rsidR="00BE2F6C" w:rsidRPr="00171DE7" w:rsidRDefault="00BE2F6C" w:rsidP="00BE2F6C">
      <w:pPr>
        <w:numPr>
          <w:ilvl w:val="1"/>
          <w:numId w:val="41"/>
        </w:numPr>
      </w:pPr>
      <w:r>
        <w:t xml:space="preserve">Identify and describe at least one </w:t>
      </w:r>
      <w:r w:rsidRPr="00BE2F6C">
        <w:rPr>
          <w:b/>
        </w:rPr>
        <w:t>research method</w:t>
      </w:r>
      <w:r>
        <w:t xml:space="preserve"> utilized in the literature related to the </w:t>
      </w:r>
      <w:r w:rsidR="00D036D9">
        <w:t>topic</w:t>
      </w:r>
    </w:p>
    <w:p w:rsidR="00CF5333" w:rsidRPr="00171DE7" w:rsidRDefault="00CF5333" w:rsidP="00CF5333">
      <w:pPr>
        <w:numPr>
          <w:ilvl w:val="0"/>
          <w:numId w:val="41"/>
        </w:numPr>
        <w:tabs>
          <w:tab w:val="clear" w:pos="360"/>
        </w:tabs>
      </w:pPr>
      <w:r w:rsidRPr="00171DE7">
        <w:t>Include significant as well as recent sources</w:t>
      </w:r>
      <w:r w:rsidR="001F24CA">
        <w:t xml:space="preserve"> (references)</w:t>
      </w:r>
    </w:p>
    <w:p w:rsidR="00CF5333" w:rsidRPr="00171DE7" w:rsidRDefault="00CF5333" w:rsidP="00CF5333">
      <w:pPr>
        <w:numPr>
          <w:ilvl w:val="0"/>
          <w:numId w:val="41"/>
        </w:numPr>
        <w:tabs>
          <w:tab w:val="clear" w:pos="360"/>
        </w:tabs>
      </w:pPr>
      <w:r w:rsidRPr="00171DE7">
        <w:t>Summarize the results and discuss their implications for research and practice, limitations and paths for future work</w:t>
      </w:r>
    </w:p>
    <w:p w:rsidR="00CF5333" w:rsidRDefault="00CF5333" w:rsidP="00CF5333">
      <w:pPr>
        <w:pStyle w:val="Heading2"/>
      </w:pPr>
      <w:bookmarkStart w:id="8" w:name="_Toc505075707"/>
      <w:r>
        <w:t>Formatting</w:t>
      </w:r>
      <w:bookmarkEnd w:id="8"/>
    </w:p>
    <w:p w:rsidR="00CF5333" w:rsidRPr="00171DE7" w:rsidRDefault="00CF5333" w:rsidP="00CF5333">
      <w:r w:rsidRPr="00171DE7">
        <w:t xml:space="preserve">Use this template as a guide to structure and write the </w:t>
      </w:r>
      <w:r w:rsidR="00895A1F">
        <w:t>essay</w:t>
      </w:r>
      <w:r w:rsidRPr="00171DE7">
        <w:t xml:space="preserve">. </w:t>
      </w:r>
    </w:p>
    <w:p w:rsidR="00CF5333" w:rsidRPr="00171DE7" w:rsidRDefault="00CF5333" w:rsidP="00CF5333">
      <w:pPr>
        <w:numPr>
          <w:ilvl w:val="0"/>
          <w:numId w:val="42"/>
        </w:numPr>
      </w:pPr>
      <w:r w:rsidRPr="00171DE7">
        <w:lastRenderedPageBreak/>
        <w:t>Do not change the fonts, paragraph formats, page format.</w:t>
      </w:r>
    </w:p>
    <w:p w:rsidR="00CF5333" w:rsidRPr="00171DE7" w:rsidRDefault="00CF5333" w:rsidP="00CF5333">
      <w:pPr>
        <w:numPr>
          <w:ilvl w:val="0"/>
          <w:numId w:val="42"/>
        </w:numPr>
      </w:pPr>
      <w:r>
        <w:t>Do not u</w:t>
      </w:r>
      <w:r w:rsidRPr="00171DE7">
        <w:t>se bullets and lists, unless strictly necessary.</w:t>
      </w:r>
    </w:p>
    <w:p w:rsidR="00CF5333" w:rsidRDefault="00CF5333" w:rsidP="00CF5333">
      <w:pPr>
        <w:numPr>
          <w:ilvl w:val="0"/>
          <w:numId w:val="42"/>
        </w:numPr>
      </w:pPr>
      <w:r w:rsidRPr="00171DE7">
        <w:t xml:space="preserve">Use APA style for the references in the text and in the list. See examples of referencing here </w:t>
      </w:r>
      <w:hyperlink r:id="rId10" w:history="1">
        <w:r w:rsidRPr="00171DE7">
          <w:rPr>
            <w:rStyle w:val="Hyperlink"/>
          </w:rPr>
          <w:t>https://owl.english.purdue.edu/owl/resource/560/06/</w:t>
        </w:r>
      </w:hyperlink>
    </w:p>
    <w:p w:rsidR="00CF5333" w:rsidRDefault="00CF5333" w:rsidP="00CF5333">
      <w:pPr>
        <w:numPr>
          <w:ilvl w:val="0"/>
          <w:numId w:val="42"/>
        </w:numPr>
      </w:pPr>
      <w:r>
        <w:t>For formatting the headings, use Heading 1, Heading 2, Heading 3, etc. styles. Name the sections according to their contents.</w:t>
      </w:r>
    </w:p>
    <w:p w:rsidR="006E52D5" w:rsidRDefault="006E52D5" w:rsidP="00CF5333">
      <w:pPr>
        <w:numPr>
          <w:ilvl w:val="0"/>
          <w:numId w:val="42"/>
        </w:numPr>
      </w:pPr>
      <w:r>
        <w:t>Do not start new pages with every new section. A new section can start immediately after the previous section without page break as in this document.</w:t>
      </w:r>
    </w:p>
    <w:p w:rsidR="008E6B66" w:rsidRDefault="008E6B66" w:rsidP="008E6B66">
      <w:pPr>
        <w:pStyle w:val="Heading2"/>
      </w:pPr>
      <w:bookmarkStart w:id="9" w:name="_Toc505075708"/>
      <w:r>
        <w:t xml:space="preserve">About the length of the </w:t>
      </w:r>
      <w:r w:rsidR="00895A1F">
        <w:t>essay</w:t>
      </w:r>
      <w:bookmarkEnd w:id="9"/>
    </w:p>
    <w:p w:rsidR="008E6B66" w:rsidRPr="008E6B66" w:rsidRDefault="008E6B66" w:rsidP="008E6B66">
      <w:r>
        <w:t xml:space="preserve">The </w:t>
      </w:r>
      <w:r w:rsidR="00895A1F">
        <w:t>essay</w:t>
      </w:r>
      <w:r>
        <w:t xml:space="preserve"> should be around 4000 words without including the references, and the </w:t>
      </w:r>
      <w:r w:rsidRPr="008E6B66">
        <w:t xml:space="preserve">upper limit should be </w:t>
      </w:r>
      <w:r>
        <w:t xml:space="preserve">about </w:t>
      </w:r>
      <w:r w:rsidRPr="008E6B66">
        <w:t xml:space="preserve">5000 </w:t>
      </w:r>
      <w:r>
        <w:t xml:space="preserve">words </w:t>
      </w:r>
      <w:r w:rsidRPr="008E6B66">
        <w:t>without including the references.</w:t>
      </w:r>
      <w:r>
        <w:t xml:space="preserve"> </w:t>
      </w:r>
    </w:p>
    <w:p w:rsidR="008E6B66" w:rsidRPr="008E6B66" w:rsidRDefault="008E6B66" w:rsidP="008E6B66">
      <w:r>
        <w:t>I</w:t>
      </w:r>
      <w:r w:rsidRPr="008E6B66">
        <w:t xml:space="preserve">f you have a lot of text that does not fit into this </w:t>
      </w:r>
      <w:r w:rsidR="00895A1F">
        <w:t>essay</w:t>
      </w:r>
      <w:r w:rsidRPr="008E6B66">
        <w:t xml:space="preserve">, you can include it in the thesis or in a different report that you develop and elaborate further. </w:t>
      </w:r>
    </w:p>
    <w:p w:rsidR="00CF5333" w:rsidRDefault="00CF5333" w:rsidP="00CF5333">
      <w:pPr>
        <w:pStyle w:val="Heading1"/>
      </w:pPr>
      <w:bookmarkStart w:id="10" w:name="_Toc505075709"/>
      <w:r>
        <w:t>Section 1</w:t>
      </w:r>
      <w:bookmarkEnd w:id="10"/>
    </w:p>
    <w:p w:rsidR="00CF5333" w:rsidRPr="00171DE7" w:rsidRDefault="00CF5333" w:rsidP="00CF5333">
      <w:r w:rsidRPr="00171DE7">
        <w:t xml:space="preserve">If you have subsections, add an introductory text </w:t>
      </w:r>
      <w:r>
        <w:t>under the higher level heading before you add the first subsection (as illustrated here)</w:t>
      </w:r>
      <w:r w:rsidRPr="00171DE7">
        <w:t xml:space="preserve"> to describe the contents of the sub-sections. Subsections </w:t>
      </w:r>
      <w:proofErr w:type="gramStart"/>
      <w:r w:rsidRPr="00171DE7">
        <w:t>are used</w:t>
      </w:r>
      <w:proofErr w:type="gramEnd"/>
      <w:r w:rsidRPr="00171DE7">
        <w:t xml:space="preserve"> to </w:t>
      </w:r>
      <w:r>
        <w:t xml:space="preserve">group </w:t>
      </w:r>
      <w:r w:rsidRPr="00171DE7">
        <w:t>the concepts/issues you describe into unifying themes.</w:t>
      </w:r>
    </w:p>
    <w:p w:rsidR="001C763D" w:rsidRPr="00171DE7" w:rsidRDefault="00580987" w:rsidP="001C763D">
      <w:pPr>
        <w:pStyle w:val="Heading2"/>
      </w:pPr>
      <w:bookmarkStart w:id="11" w:name="_Toc505075710"/>
      <w:r w:rsidRPr="00171DE7">
        <w:t>Add title according to the contents of the sub-section</w:t>
      </w:r>
      <w:bookmarkEnd w:id="11"/>
    </w:p>
    <w:p w:rsidR="001C763D" w:rsidRPr="00171DE7" w:rsidRDefault="00B660E8" w:rsidP="001C763D">
      <w:r w:rsidRPr="00171DE7">
        <w:t>For example, you can have a subsection for each core concept.</w:t>
      </w:r>
    </w:p>
    <w:p w:rsidR="00580987" w:rsidRPr="00171DE7" w:rsidRDefault="00580987" w:rsidP="00580987">
      <w:pPr>
        <w:pStyle w:val="Heading2"/>
      </w:pPr>
      <w:bookmarkStart w:id="12" w:name="_Toc505075711"/>
      <w:r w:rsidRPr="00171DE7">
        <w:t>Add title according to the contents of the sub-section</w:t>
      </w:r>
      <w:bookmarkEnd w:id="12"/>
    </w:p>
    <w:p w:rsidR="006E52D5" w:rsidRDefault="00B660E8">
      <w:r w:rsidRPr="00171DE7">
        <w:t xml:space="preserve">Here you can define another core concept and related work. Do not </w:t>
      </w:r>
      <w:r w:rsidR="00275ABC">
        <w:t xml:space="preserve">separate the text into subsections if there is not enough information to </w:t>
      </w:r>
      <w:proofErr w:type="gramStart"/>
      <w:r w:rsidR="00275ABC">
        <w:t>be presented</w:t>
      </w:r>
      <w:proofErr w:type="gramEnd"/>
      <w:r w:rsidR="00275ABC">
        <w:t xml:space="preserve"> in different subsections. Group the information meaningfully into subsections to distinguish different ideas and group similar themes under the same subsection.</w:t>
      </w:r>
      <w:r w:rsidR="006E52D5">
        <w:t xml:space="preserve"> </w:t>
      </w:r>
    </w:p>
    <w:p w:rsidR="00A017D9" w:rsidRPr="00171DE7" w:rsidRDefault="006E52D5">
      <w:r>
        <w:t xml:space="preserve">You can distinguish between different concepts or issues by using </w:t>
      </w:r>
      <w:r w:rsidRPr="006E52D5">
        <w:rPr>
          <w:b/>
        </w:rPr>
        <w:t>bold</w:t>
      </w:r>
      <w:r>
        <w:t xml:space="preserve"> </w:t>
      </w:r>
      <w:r w:rsidRPr="006E52D5">
        <w:rPr>
          <w:b/>
        </w:rPr>
        <w:t>font</w:t>
      </w:r>
      <w:r>
        <w:t xml:space="preserve"> instead of subsections, if there is not enough text to </w:t>
      </w:r>
      <w:proofErr w:type="gramStart"/>
      <w:r>
        <w:t>be separated</w:t>
      </w:r>
      <w:proofErr w:type="gramEnd"/>
      <w:r>
        <w:t xml:space="preserve"> into subsections.</w:t>
      </w:r>
    </w:p>
    <w:p w:rsidR="00F750CD" w:rsidRPr="00171DE7" w:rsidRDefault="001358B9" w:rsidP="001358B9">
      <w:pPr>
        <w:pStyle w:val="Heading1"/>
      </w:pPr>
      <w:bookmarkStart w:id="13" w:name="_Toc505075712"/>
      <w:r w:rsidRPr="00171DE7">
        <w:lastRenderedPageBreak/>
        <w:t xml:space="preserve">Formatting (e.g., </w:t>
      </w:r>
      <w:r w:rsidR="00C9406F" w:rsidRPr="00171DE7">
        <w:t>T</w:t>
      </w:r>
      <w:r w:rsidR="003A315C" w:rsidRPr="00171DE7">
        <w:t>ables, figures</w:t>
      </w:r>
      <w:r w:rsidRPr="00171DE7">
        <w:t xml:space="preserve">, </w:t>
      </w:r>
      <w:r w:rsidR="003A315C" w:rsidRPr="00171DE7">
        <w:t>lists</w:t>
      </w:r>
      <w:r w:rsidRPr="00171DE7">
        <w:t>, citations)</w:t>
      </w:r>
      <w:bookmarkEnd w:id="13"/>
    </w:p>
    <w:p w:rsidR="003A315C" w:rsidRPr="00171DE7" w:rsidRDefault="00B660E8">
      <w:r w:rsidRPr="00171DE7">
        <w:t xml:space="preserve">If you add tables, they </w:t>
      </w:r>
      <w:proofErr w:type="gramStart"/>
      <w:r w:rsidR="00BC1BBA" w:rsidRPr="00171DE7">
        <w:t>must b</w:t>
      </w:r>
      <w:r w:rsidR="003A315C" w:rsidRPr="00171DE7">
        <w:t>e numbered and named by a title</w:t>
      </w:r>
      <w:proofErr w:type="gramEnd"/>
      <w:r w:rsidR="003A315C" w:rsidRPr="00171DE7">
        <w:t xml:space="preserve">. </w:t>
      </w:r>
      <w:r w:rsidRPr="00171DE7">
        <w:t>See example below:</w:t>
      </w:r>
    </w:p>
    <w:p w:rsidR="00E46CDD" w:rsidRPr="00171DE7" w:rsidRDefault="007F3CD4" w:rsidP="007F3CD4">
      <w:pPr>
        <w:pStyle w:val="TableCaption"/>
        <w:keepNext/>
        <w:numPr>
          <w:ilvl w:val="0"/>
          <w:numId w:val="0"/>
        </w:numPr>
        <w:rPr>
          <w:lang w:val="en-US"/>
        </w:rPr>
      </w:pPr>
      <w:bookmarkStart w:id="14" w:name="_Ref150667786"/>
      <w:r w:rsidRPr="00171DE7">
        <w:rPr>
          <w:b/>
          <w:bCs/>
          <w:lang w:val="en-US"/>
        </w:rPr>
        <w:t>Table 1</w:t>
      </w:r>
      <w:r w:rsidRPr="00171DE7">
        <w:rPr>
          <w:lang w:val="en-US"/>
        </w:rPr>
        <w:t>.</w:t>
      </w:r>
      <w:r w:rsidRPr="00171DE7">
        <w:rPr>
          <w:lang w:val="en-US"/>
        </w:rPr>
        <w:tab/>
        <w:t>The heading styles in the theses.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1439"/>
        <w:gridCol w:w="1361"/>
        <w:gridCol w:w="2342"/>
      </w:tblGrid>
      <w:tr w:rsidR="000A6C98" w:rsidRPr="00171DE7" w:rsidTr="003378DB">
        <w:trPr>
          <w:jc w:val="center"/>
        </w:trPr>
        <w:tc>
          <w:tcPr>
            <w:tcW w:w="1248" w:type="dxa"/>
            <w:shd w:val="clear" w:color="auto" w:fill="auto"/>
          </w:tcPr>
          <w:p w:rsidR="000A6C98" w:rsidRPr="00171DE7" w:rsidRDefault="000A6C98" w:rsidP="00B660E8">
            <w:pPr>
              <w:pStyle w:val="TableHeader"/>
              <w:keepNext/>
              <w:rPr>
                <w:b w:val="0"/>
                <w:lang w:val="en-US"/>
              </w:rPr>
            </w:pPr>
          </w:p>
        </w:tc>
        <w:tc>
          <w:tcPr>
            <w:tcW w:w="1439" w:type="dxa"/>
            <w:shd w:val="clear" w:color="auto" w:fill="auto"/>
          </w:tcPr>
          <w:p w:rsidR="000A6C98" w:rsidRPr="00171DE7" w:rsidRDefault="00BC1BBA" w:rsidP="00B660E8">
            <w:pPr>
              <w:pStyle w:val="TableHeader"/>
              <w:keepNext/>
              <w:rPr>
                <w:lang w:val="en-US"/>
              </w:rPr>
            </w:pPr>
            <w:r w:rsidRPr="00171DE7">
              <w:rPr>
                <w:lang w:val="en-US"/>
              </w:rPr>
              <w:t>Font Style</w:t>
            </w:r>
          </w:p>
        </w:tc>
        <w:tc>
          <w:tcPr>
            <w:tcW w:w="1361" w:type="dxa"/>
            <w:shd w:val="clear" w:color="auto" w:fill="auto"/>
          </w:tcPr>
          <w:p w:rsidR="000A6C98" w:rsidRPr="00171DE7" w:rsidRDefault="00BC1BBA" w:rsidP="00B660E8">
            <w:pPr>
              <w:pStyle w:val="TableHeader"/>
              <w:keepNext/>
              <w:rPr>
                <w:lang w:val="en-US"/>
              </w:rPr>
            </w:pPr>
            <w:r w:rsidRPr="00171DE7">
              <w:rPr>
                <w:lang w:val="en-US"/>
              </w:rPr>
              <w:t>Size</w:t>
            </w:r>
          </w:p>
        </w:tc>
        <w:tc>
          <w:tcPr>
            <w:tcW w:w="2342" w:type="dxa"/>
            <w:shd w:val="clear" w:color="auto" w:fill="auto"/>
          </w:tcPr>
          <w:p w:rsidR="000A6C98" w:rsidRPr="00171DE7" w:rsidRDefault="00BC1BBA" w:rsidP="00B660E8">
            <w:pPr>
              <w:pStyle w:val="TableHeader"/>
              <w:keepNext/>
              <w:rPr>
                <w:lang w:val="en-US"/>
              </w:rPr>
            </w:pPr>
            <w:r w:rsidRPr="00171DE7">
              <w:rPr>
                <w:lang w:val="en-US"/>
              </w:rPr>
              <w:t>NB</w:t>
            </w:r>
          </w:p>
        </w:tc>
      </w:tr>
      <w:tr w:rsidR="000A6C98" w:rsidRPr="00171DE7" w:rsidTr="003378DB">
        <w:trPr>
          <w:jc w:val="center"/>
        </w:trPr>
        <w:tc>
          <w:tcPr>
            <w:tcW w:w="1248" w:type="dxa"/>
            <w:shd w:val="clear" w:color="auto" w:fill="auto"/>
          </w:tcPr>
          <w:p w:rsidR="000A6C98" w:rsidRPr="00171DE7" w:rsidRDefault="000A6C98" w:rsidP="00B660E8">
            <w:pPr>
              <w:pStyle w:val="TableHeader"/>
              <w:keepNext/>
              <w:rPr>
                <w:b w:val="0"/>
                <w:lang w:val="en-US"/>
              </w:rPr>
            </w:pPr>
            <w:r w:rsidRPr="00171DE7">
              <w:rPr>
                <w:b w:val="0"/>
                <w:lang w:val="en-US"/>
              </w:rPr>
              <w:t>Heading0</w:t>
            </w:r>
          </w:p>
        </w:tc>
        <w:tc>
          <w:tcPr>
            <w:tcW w:w="1439" w:type="dxa"/>
            <w:shd w:val="clear" w:color="auto" w:fill="auto"/>
          </w:tcPr>
          <w:p w:rsidR="000A6C98" w:rsidRPr="00171DE7" w:rsidRDefault="00BC1BBA" w:rsidP="00B660E8">
            <w:pPr>
              <w:pStyle w:val="TableText"/>
              <w:keepNext/>
              <w:rPr>
                <w:lang w:val="en-US"/>
              </w:rPr>
            </w:pPr>
            <w:r w:rsidRPr="00171DE7">
              <w:rPr>
                <w:lang w:val="en-US"/>
              </w:rPr>
              <w:t>Arial</w:t>
            </w:r>
          </w:p>
        </w:tc>
        <w:tc>
          <w:tcPr>
            <w:tcW w:w="1361" w:type="dxa"/>
            <w:shd w:val="clear" w:color="auto" w:fill="auto"/>
          </w:tcPr>
          <w:p w:rsidR="000A6C98" w:rsidRPr="00171DE7" w:rsidRDefault="000A6C98" w:rsidP="00B660E8">
            <w:pPr>
              <w:pStyle w:val="TableText"/>
              <w:keepNext/>
              <w:rPr>
                <w:lang w:val="en-US"/>
              </w:rPr>
            </w:pPr>
            <w:r w:rsidRPr="00171DE7">
              <w:rPr>
                <w:lang w:val="en-US"/>
              </w:rPr>
              <w:t>18</w:t>
            </w:r>
          </w:p>
        </w:tc>
        <w:tc>
          <w:tcPr>
            <w:tcW w:w="2342" w:type="dxa"/>
            <w:shd w:val="clear" w:color="auto" w:fill="auto"/>
          </w:tcPr>
          <w:p w:rsidR="000A6C98" w:rsidRPr="00171DE7" w:rsidRDefault="00BC1BBA" w:rsidP="00B660E8">
            <w:pPr>
              <w:pStyle w:val="TableText"/>
              <w:keepNext/>
              <w:rPr>
                <w:lang w:val="en-US"/>
              </w:rPr>
            </w:pPr>
            <w:r w:rsidRPr="00171DE7">
              <w:rPr>
                <w:lang w:val="en-US"/>
              </w:rPr>
              <w:t>No num</w:t>
            </w:r>
            <w:r w:rsidR="002F2245" w:rsidRPr="00171DE7">
              <w:rPr>
                <w:lang w:val="en-US"/>
              </w:rPr>
              <w:t>bering</w:t>
            </w:r>
          </w:p>
        </w:tc>
      </w:tr>
      <w:tr w:rsidR="000A6C98" w:rsidRPr="00171DE7" w:rsidTr="003378DB">
        <w:trPr>
          <w:jc w:val="center"/>
        </w:trPr>
        <w:tc>
          <w:tcPr>
            <w:tcW w:w="1248" w:type="dxa"/>
            <w:shd w:val="clear" w:color="auto" w:fill="auto"/>
          </w:tcPr>
          <w:p w:rsidR="000A6C98" w:rsidRPr="00171DE7" w:rsidRDefault="000A6C98" w:rsidP="00B660E8">
            <w:pPr>
              <w:pStyle w:val="TableHeader"/>
              <w:keepNext/>
              <w:rPr>
                <w:b w:val="0"/>
                <w:lang w:val="en-US"/>
              </w:rPr>
            </w:pPr>
            <w:r w:rsidRPr="00171DE7">
              <w:rPr>
                <w:b w:val="0"/>
                <w:lang w:val="en-US"/>
              </w:rPr>
              <w:t>Heading1</w:t>
            </w:r>
          </w:p>
        </w:tc>
        <w:tc>
          <w:tcPr>
            <w:tcW w:w="1439" w:type="dxa"/>
            <w:shd w:val="clear" w:color="auto" w:fill="auto"/>
          </w:tcPr>
          <w:p w:rsidR="000A6C98" w:rsidRPr="00171DE7" w:rsidRDefault="00BC1BBA" w:rsidP="00B660E8">
            <w:pPr>
              <w:pStyle w:val="TableText"/>
              <w:keepNext/>
              <w:rPr>
                <w:lang w:val="en-US"/>
              </w:rPr>
            </w:pPr>
            <w:r w:rsidRPr="00171DE7">
              <w:rPr>
                <w:lang w:val="en-US"/>
              </w:rPr>
              <w:t>Arial</w:t>
            </w:r>
          </w:p>
        </w:tc>
        <w:tc>
          <w:tcPr>
            <w:tcW w:w="1361" w:type="dxa"/>
            <w:shd w:val="clear" w:color="auto" w:fill="auto"/>
          </w:tcPr>
          <w:p w:rsidR="000A6C98" w:rsidRPr="00171DE7" w:rsidRDefault="000A6C98" w:rsidP="00B660E8">
            <w:pPr>
              <w:pStyle w:val="TableText"/>
              <w:keepNext/>
              <w:rPr>
                <w:lang w:val="en-US"/>
              </w:rPr>
            </w:pPr>
            <w:r w:rsidRPr="00171DE7">
              <w:rPr>
                <w:lang w:val="en-US"/>
              </w:rPr>
              <w:t>18</w:t>
            </w:r>
          </w:p>
        </w:tc>
        <w:tc>
          <w:tcPr>
            <w:tcW w:w="2342" w:type="dxa"/>
            <w:shd w:val="clear" w:color="auto" w:fill="auto"/>
          </w:tcPr>
          <w:p w:rsidR="000A6C98" w:rsidRPr="00171DE7" w:rsidRDefault="000A6C98" w:rsidP="00B660E8">
            <w:pPr>
              <w:pStyle w:val="TableText"/>
              <w:keepNext/>
              <w:rPr>
                <w:lang w:val="en-US"/>
              </w:rPr>
            </w:pPr>
          </w:p>
        </w:tc>
      </w:tr>
      <w:tr w:rsidR="000A6C98" w:rsidRPr="00171DE7" w:rsidTr="003378DB">
        <w:trPr>
          <w:jc w:val="center"/>
        </w:trPr>
        <w:tc>
          <w:tcPr>
            <w:tcW w:w="1248" w:type="dxa"/>
            <w:shd w:val="clear" w:color="auto" w:fill="auto"/>
          </w:tcPr>
          <w:p w:rsidR="000A6C98" w:rsidRPr="00171DE7" w:rsidRDefault="000A6C98" w:rsidP="00B660E8">
            <w:pPr>
              <w:pStyle w:val="TableHeader"/>
              <w:keepNext/>
              <w:rPr>
                <w:b w:val="0"/>
                <w:lang w:val="en-US"/>
              </w:rPr>
            </w:pPr>
            <w:r w:rsidRPr="00171DE7">
              <w:rPr>
                <w:b w:val="0"/>
                <w:lang w:val="en-US"/>
              </w:rPr>
              <w:t>Heading2</w:t>
            </w:r>
          </w:p>
        </w:tc>
        <w:tc>
          <w:tcPr>
            <w:tcW w:w="1439" w:type="dxa"/>
            <w:shd w:val="clear" w:color="auto" w:fill="auto"/>
          </w:tcPr>
          <w:p w:rsidR="000A6C98" w:rsidRPr="00171DE7" w:rsidRDefault="002F2245" w:rsidP="00B660E8">
            <w:pPr>
              <w:pStyle w:val="TableText"/>
              <w:keepNext/>
              <w:rPr>
                <w:lang w:val="en-US"/>
              </w:rPr>
            </w:pPr>
            <w:r w:rsidRPr="00171DE7">
              <w:rPr>
                <w:lang w:val="en-US"/>
              </w:rPr>
              <w:t>Arial</w:t>
            </w:r>
          </w:p>
        </w:tc>
        <w:tc>
          <w:tcPr>
            <w:tcW w:w="1361" w:type="dxa"/>
            <w:shd w:val="clear" w:color="auto" w:fill="auto"/>
          </w:tcPr>
          <w:p w:rsidR="000A6C98" w:rsidRPr="00171DE7" w:rsidRDefault="000A6C98" w:rsidP="00B660E8">
            <w:pPr>
              <w:pStyle w:val="TableText"/>
              <w:keepNext/>
              <w:rPr>
                <w:lang w:val="en-US"/>
              </w:rPr>
            </w:pPr>
            <w:r w:rsidRPr="00171DE7">
              <w:rPr>
                <w:lang w:val="en-US"/>
              </w:rPr>
              <w:t>14</w:t>
            </w:r>
          </w:p>
        </w:tc>
        <w:tc>
          <w:tcPr>
            <w:tcW w:w="2342" w:type="dxa"/>
            <w:shd w:val="clear" w:color="auto" w:fill="auto"/>
          </w:tcPr>
          <w:p w:rsidR="000A6C98" w:rsidRPr="00171DE7" w:rsidRDefault="000A6C98" w:rsidP="00B660E8">
            <w:pPr>
              <w:pStyle w:val="TableText"/>
              <w:keepNext/>
              <w:rPr>
                <w:lang w:val="en-US"/>
              </w:rPr>
            </w:pPr>
          </w:p>
        </w:tc>
      </w:tr>
      <w:tr w:rsidR="000A6C98" w:rsidRPr="00171DE7" w:rsidTr="003378DB">
        <w:trPr>
          <w:jc w:val="center"/>
        </w:trPr>
        <w:tc>
          <w:tcPr>
            <w:tcW w:w="1248" w:type="dxa"/>
            <w:shd w:val="clear" w:color="auto" w:fill="auto"/>
          </w:tcPr>
          <w:p w:rsidR="000A6C98" w:rsidRPr="00171DE7" w:rsidRDefault="000A6C98" w:rsidP="00B660E8">
            <w:pPr>
              <w:pStyle w:val="TableHeader"/>
              <w:keepNext/>
              <w:rPr>
                <w:b w:val="0"/>
                <w:lang w:val="en-US"/>
              </w:rPr>
            </w:pPr>
            <w:r w:rsidRPr="00171DE7">
              <w:rPr>
                <w:b w:val="0"/>
                <w:lang w:val="en-US"/>
              </w:rPr>
              <w:t>Heading3</w:t>
            </w:r>
          </w:p>
        </w:tc>
        <w:tc>
          <w:tcPr>
            <w:tcW w:w="1439" w:type="dxa"/>
            <w:shd w:val="clear" w:color="auto" w:fill="auto"/>
          </w:tcPr>
          <w:p w:rsidR="000A6C98" w:rsidRPr="00171DE7" w:rsidRDefault="002F2245" w:rsidP="00B660E8">
            <w:pPr>
              <w:pStyle w:val="TableText"/>
              <w:keepNext/>
              <w:rPr>
                <w:lang w:val="en-US"/>
              </w:rPr>
            </w:pPr>
            <w:r w:rsidRPr="00171DE7">
              <w:rPr>
                <w:lang w:val="en-US"/>
              </w:rPr>
              <w:t>Arial</w:t>
            </w:r>
          </w:p>
        </w:tc>
        <w:tc>
          <w:tcPr>
            <w:tcW w:w="1361" w:type="dxa"/>
            <w:shd w:val="clear" w:color="auto" w:fill="auto"/>
          </w:tcPr>
          <w:p w:rsidR="000A6C98" w:rsidRPr="00171DE7" w:rsidRDefault="000A6C98" w:rsidP="00B660E8">
            <w:pPr>
              <w:pStyle w:val="TableText"/>
              <w:keepNext/>
              <w:rPr>
                <w:lang w:val="en-US"/>
              </w:rPr>
            </w:pPr>
            <w:r w:rsidRPr="00171DE7">
              <w:rPr>
                <w:lang w:val="en-US"/>
              </w:rPr>
              <w:t>14</w:t>
            </w:r>
          </w:p>
        </w:tc>
        <w:tc>
          <w:tcPr>
            <w:tcW w:w="2342" w:type="dxa"/>
            <w:shd w:val="clear" w:color="auto" w:fill="auto"/>
          </w:tcPr>
          <w:p w:rsidR="000A6C98" w:rsidRPr="00171DE7" w:rsidRDefault="000A6C98" w:rsidP="00B660E8">
            <w:pPr>
              <w:pStyle w:val="TableText"/>
              <w:keepNext/>
              <w:rPr>
                <w:lang w:val="en-US"/>
              </w:rPr>
            </w:pPr>
          </w:p>
        </w:tc>
      </w:tr>
      <w:tr w:rsidR="000A6C98" w:rsidRPr="00171DE7" w:rsidTr="003378DB">
        <w:trPr>
          <w:jc w:val="center"/>
        </w:trPr>
        <w:tc>
          <w:tcPr>
            <w:tcW w:w="1248" w:type="dxa"/>
            <w:shd w:val="clear" w:color="auto" w:fill="auto"/>
          </w:tcPr>
          <w:p w:rsidR="000A6C98" w:rsidRPr="00171DE7" w:rsidRDefault="000A6C98" w:rsidP="00B660E8">
            <w:pPr>
              <w:pStyle w:val="TableHeader"/>
              <w:keepNext/>
              <w:rPr>
                <w:b w:val="0"/>
                <w:lang w:val="en-US"/>
              </w:rPr>
            </w:pPr>
            <w:r w:rsidRPr="00171DE7">
              <w:rPr>
                <w:b w:val="0"/>
                <w:lang w:val="en-US"/>
              </w:rPr>
              <w:t>Heading4</w:t>
            </w:r>
          </w:p>
        </w:tc>
        <w:tc>
          <w:tcPr>
            <w:tcW w:w="1439" w:type="dxa"/>
            <w:shd w:val="clear" w:color="auto" w:fill="auto"/>
          </w:tcPr>
          <w:p w:rsidR="000A6C98" w:rsidRPr="00171DE7" w:rsidRDefault="002F2245" w:rsidP="00B660E8">
            <w:pPr>
              <w:pStyle w:val="TableText"/>
              <w:keepNext/>
              <w:rPr>
                <w:lang w:val="en-US"/>
              </w:rPr>
            </w:pPr>
            <w:r w:rsidRPr="00171DE7">
              <w:rPr>
                <w:lang w:val="en-US"/>
              </w:rPr>
              <w:t>Arial</w:t>
            </w:r>
            <w:r w:rsidR="000A6C98" w:rsidRPr="00171DE7">
              <w:rPr>
                <w:lang w:val="en-US"/>
              </w:rPr>
              <w:t xml:space="preserve">, </w:t>
            </w:r>
            <w:r w:rsidRPr="00171DE7">
              <w:rPr>
                <w:lang w:val="en-US"/>
              </w:rPr>
              <w:t>italics</w:t>
            </w:r>
          </w:p>
        </w:tc>
        <w:tc>
          <w:tcPr>
            <w:tcW w:w="1361" w:type="dxa"/>
            <w:shd w:val="clear" w:color="auto" w:fill="auto"/>
          </w:tcPr>
          <w:p w:rsidR="000A6C98" w:rsidRPr="00171DE7" w:rsidRDefault="000A6C98" w:rsidP="00B660E8">
            <w:pPr>
              <w:pStyle w:val="TableText"/>
              <w:keepNext/>
              <w:rPr>
                <w:lang w:val="en-US"/>
              </w:rPr>
            </w:pPr>
            <w:r w:rsidRPr="00171DE7">
              <w:rPr>
                <w:lang w:val="en-US"/>
              </w:rPr>
              <w:t>12</w:t>
            </w:r>
          </w:p>
        </w:tc>
        <w:tc>
          <w:tcPr>
            <w:tcW w:w="2342" w:type="dxa"/>
            <w:shd w:val="clear" w:color="auto" w:fill="auto"/>
          </w:tcPr>
          <w:p w:rsidR="000A6C98" w:rsidRPr="00171DE7" w:rsidRDefault="002F2245" w:rsidP="00B660E8">
            <w:pPr>
              <w:pStyle w:val="TableText"/>
              <w:keepNext/>
              <w:rPr>
                <w:lang w:val="en-US"/>
              </w:rPr>
            </w:pPr>
            <w:r w:rsidRPr="00171DE7">
              <w:rPr>
                <w:lang w:val="en-US"/>
              </w:rPr>
              <w:t>No numbering, not recommended</w:t>
            </w:r>
          </w:p>
        </w:tc>
      </w:tr>
      <w:tr w:rsidR="007F3CD4" w:rsidRPr="00171DE7" w:rsidTr="003378DB">
        <w:trPr>
          <w:jc w:val="center"/>
        </w:trPr>
        <w:tc>
          <w:tcPr>
            <w:tcW w:w="1248" w:type="dxa"/>
            <w:shd w:val="clear" w:color="auto" w:fill="auto"/>
          </w:tcPr>
          <w:p w:rsidR="007F3CD4" w:rsidRPr="00171DE7" w:rsidRDefault="007F3CD4" w:rsidP="00B660E8">
            <w:pPr>
              <w:pStyle w:val="TableHeader"/>
              <w:keepNext/>
              <w:rPr>
                <w:b w:val="0"/>
                <w:lang w:val="en-US"/>
              </w:rPr>
            </w:pPr>
            <w:r w:rsidRPr="00171DE7">
              <w:rPr>
                <w:b w:val="0"/>
                <w:lang w:val="en-US"/>
              </w:rPr>
              <w:t>Body text</w:t>
            </w:r>
          </w:p>
        </w:tc>
        <w:tc>
          <w:tcPr>
            <w:tcW w:w="1439" w:type="dxa"/>
            <w:shd w:val="clear" w:color="auto" w:fill="auto"/>
          </w:tcPr>
          <w:p w:rsidR="007F3CD4" w:rsidRPr="00171DE7" w:rsidRDefault="007F3CD4" w:rsidP="00B660E8">
            <w:pPr>
              <w:pStyle w:val="TableText"/>
              <w:keepNext/>
              <w:rPr>
                <w:lang w:val="en-US"/>
              </w:rPr>
            </w:pPr>
            <w:r w:rsidRPr="00171DE7">
              <w:rPr>
                <w:lang w:val="en-US"/>
              </w:rPr>
              <w:t>Times Roman</w:t>
            </w:r>
          </w:p>
        </w:tc>
        <w:tc>
          <w:tcPr>
            <w:tcW w:w="1361" w:type="dxa"/>
            <w:shd w:val="clear" w:color="auto" w:fill="auto"/>
          </w:tcPr>
          <w:p w:rsidR="007F3CD4" w:rsidRPr="00171DE7" w:rsidRDefault="007F3CD4" w:rsidP="00B660E8">
            <w:pPr>
              <w:pStyle w:val="TableText"/>
              <w:keepNext/>
              <w:rPr>
                <w:lang w:val="en-US"/>
              </w:rPr>
            </w:pPr>
            <w:r w:rsidRPr="00171DE7">
              <w:rPr>
                <w:lang w:val="en-US"/>
              </w:rPr>
              <w:t>12</w:t>
            </w:r>
          </w:p>
        </w:tc>
        <w:tc>
          <w:tcPr>
            <w:tcW w:w="2342" w:type="dxa"/>
            <w:shd w:val="clear" w:color="auto" w:fill="auto"/>
          </w:tcPr>
          <w:p w:rsidR="007F3CD4" w:rsidRPr="00171DE7" w:rsidRDefault="007F3CD4" w:rsidP="00B660E8">
            <w:pPr>
              <w:pStyle w:val="TableText"/>
              <w:keepNext/>
              <w:rPr>
                <w:lang w:val="en-US"/>
              </w:rPr>
            </w:pPr>
          </w:p>
        </w:tc>
      </w:tr>
      <w:tr w:rsidR="007F3CD4" w:rsidRPr="00171DE7" w:rsidTr="003378DB">
        <w:trPr>
          <w:jc w:val="center"/>
        </w:trPr>
        <w:tc>
          <w:tcPr>
            <w:tcW w:w="1248" w:type="dxa"/>
            <w:shd w:val="clear" w:color="auto" w:fill="auto"/>
          </w:tcPr>
          <w:p w:rsidR="007F3CD4" w:rsidRPr="00171DE7" w:rsidRDefault="007F3CD4" w:rsidP="00B660E8">
            <w:pPr>
              <w:pStyle w:val="TableHeader"/>
              <w:keepNext/>
              <w:rPr>
                <w:b w:val="0"/>
                <w:lang w:val="en-US"/>
              </w:rPr>
            </w:pPr>
            <w:r w:rsidRPr="00171DE7">
              <w:rPr>
                <w:b w:val="0"/>
                <w:lang w:val="en-US"/>
              </w:rPr>
              <w:t>Table title</w:t>
            </w:r>
          </w:p>
        </w:tc>
        <w:tc>
          <w:tcPr>
            <w:tcW w:w="1439" w:type="dxa"/>
            <w:shd w:val="clear" w:color="auto" w:fill="auto"/>
          </w:tcPr>
          <w:p w:rsidR="007F3CD4" w:rsidRPr="00171DE7" w:rsidRDefault="007F3CD4" w:rsidP="00B660E8">
            <w:pPr>
              <w:pStyle w:val="TableText"/>
              <w:keepNext/>
              <w:rPr>
                <w:lang w:val="en-US"/>
              </w:rPr>
            </w:pPr>
            <w:r w:rsidRPr="00171DE7">
              <w:rPr>
                <w:lang w:val="en-US"/>
              </w:rPr>
              <w:t xml:space="preserve">Arial </w:t>
            </w:r>
          </w:p>
        </w:tc>
        <w:tc>
          <w:tcPr>
            <w:tcW w:w="1361" w:type="dxa"/>
            <w:shd w:val="clear" w:color="auto" w:fill="auto"/>
          </w:tcPr>
          <w:p w:rsidR="007F3CD4" w:rsidRPr="00171DE7" w:rsidRDefault="007F3CD4" w:rsidP="00B660E8">
            <w:pPr>
              <w:pStyle w:val="TableText"/>
              <w:keepNext/>
              <w:rPr>
                <w:lang w:val="en-US"/>
              </w:rPr>
            </w:pPr>
            <w:r w:rsidRPr="00171DE7">
              <w:rPr>
                <w:lang w:val="en-US"/>
              </w:rPr>
              <w:t>10</w:t>
            </w:r>
          </w:p>
        </w:tc>
        <w:tc>
          <w:tcPr>
            <w:tcW w:w="2342" w:type="dxa"/>
            <w:shd w:val="clear" w:color="auto" w:fill="auto"/>
          </w:tcPr>
          <w:p w:rsidR="007F3CD4" w:rsidRPr="00171DE7" w:rsidRDefault="007F3CD4" w:rsidP="00B660E8">
            <w:pPr>
              <w:pStyle w:val="TableText"/>
              <w:keepNext/>
              <w:rPr>
                <w:lang w:val="en-US"/>
              </w:rPr>
            </w:pPr>
            <w:r w:rsidRPr="00171DE7">
              <w:rPr>
                <w:lang w:val="en-US"/>
              </w:rPr>
              <w:t>Note the bolding</w:t>
            </w:r>
          </w:p>
        </w:tc>
      </w:tr>
      <w:tr w:rsidR="007F3CD4" w:rsidRPr="00171DE7" w:rsidTr="003378DB">
        <w:trPr>
          <w:jc w:val="center"/>
        </w:trPr>
        <w:tc>
          <w:tcPr>
            <w:tcW w:w="1248" w:type="dxa"/>
            <w:shd w:val="clear" w:color="auto" w:fill="auto"/>
          </w:tcPr>
          <w:p w:rsidR="007F3CD4" w:rsidRPr="00171DE7" w:rsidRDefault="007F3CD4" w:rsidP="000A6C98">
            <w:pPr>
              <w:pStyle w:val="TableHeader"/>
              <w:rPr>
                <w:b w:val="0"/>
                <w:lang w:val="en-US"/>
              </w:rPr>
            </w:pPr>
            <w:r w:rsidRPr="00171DE7">
              <w:rPr>
                <w:b w:val="0"/>
                <w:lang w:val="en-US"/>
              </w:rPr>
              <w:t>Figure title</w:t>
            </w:r>
          </w:p>
        </w:tc>
        <w:tc>
          <w:tcPr>
            <w:tcW w:w="1439" w:type="dxa"/>
            <w:shd w:val="clear" w:color="auto" w:fill="auto"/>
          </w:tcPr>
          <w:p w:rsidR="007F3CD4" w:rsidRPr="00171DE7" w:rsidRDefault="007F3CD4" w:rsidP="00FC037C">
            <w:pPr>
              <w:pStyle w:val="TableText"/>
              <w:rPr>
                <w:lang w:val="en-US"/>
              </w:rPr>
            </w:pPr>
            <w:r w:rsidRPr="00171DE7">
              <w:rPr>
                <w:lang w:val="en-US"/>
              </w:rPr>
              <w:t xml:space="preserve">Arial </w:t>
            </w:r>
          </w:p>
        </w:tc>
        <w:tc>
          <w:tcPr>
            <w:tcW w:w="1361" w:type="dxa"/>
            <w:shd w:val="clear" w:color="auto" w:fill="auto"/>
          </w:tcPr>
          <w:p w:rsidR="007F3CD4" w:rsidRPr="00171DE7" w:rsidRDefault="007F3CD4" w:rsidP="00BC25FB">
            <w:pPr>
              <w:pStyle w:val="TableText"/>
              <w:rPr>
                <w:lang w:val="en-US"/>
              </w:rPr>
            </w:pPr>
            <w:r w:rsidRPr="00171DE7">
              <w:rPr>
                <w:lang w:val="en-US"/>
              </w:rPr>
              <w:t>10</w:t>
            </w:r>
          </w:p>
        </w:tc>
        <w:tc>
          <w:tcPr>
            <w:tcW w:w="2342" w:type="dxa"/>
            <w:shd w:val="clear" w:color="auto" w:fill="auto"/>
          </w:tcPr>
          <w:p w:rsidR="007F3CD4" w:rsidRPr="00171DE7" w:rsidRDefault="007F3CD4" w:rsidP="00FC037C">
            <w:pPr>
              <w:pStyle w:val="TableText"/>
              <w:rPr>
                <w:lang w:val="en-US"/>
              </w:rPr>
            </w:pPr>
            <w:r w:rsidRPr="00171DE7">
              <w:rPr>
                <w:lang w:val="en-US"/>
              </w:rPr>
              <w:t>Note the bolding</w:t>
            </w:r>
          </w:p>
        </w:tc>
      </w:tr>
    </w:tbl>
    <w:p w:rsidR="00B660E8" w:rsidRPr="00171DE7" w:rsidRDefault="00B660E8" w:rsidP="00E46CDD"/>
    <w:p w:rsidR="00B660E8" w:rsidRPr="00171DE7" w:rsidRDefault="00B660E8" w:rsidP="00B660E8">
      <w:r w:rsidRPr="00171DE7">
        <w:t xml:space="preserve">If you add pictures (images, charts, models), they </w:t>
      </w:r>
      <w:r w:rsidR="00EC0443" w:rsidRPr="00171DE7">
        <w:t>must be numbered and named by a title.</w:t>
      </w:r>
      <w:r w:rsidR="006732CE" w:rsidRPr="00171DE7">
        <w:t xml:space="preserve"> See example below. </w:t>
      </w:r>
    </w:p>
    <w:tbl>
      <w:tblPr>
        <w:tblW w:w="0" w:type="auto"/>
        <w:jc w:val="center"/>
        <w:tblLook w:val="01E0" w:firstRow="1" w:lastRow="1" w:firstColumn="1" w:lastColumn="1" w:noHBand="0" w:noVBand="0"/>
      </w:tblPr>
      <w:tblGrid>
        <w:gridCol w:w="7056"/>
      </w:tblGrid>
      <w:tr w:rsidR="00F92313" w:rsidRPr="00171DE7" w:rsidTr="00E622A0">
        <w:trPr>
          <w:trHeight w:val="1338"/>
          <w:jc w:val="center"/>
        </w:trPr>
        <w:tc>
          <w:tcPr>
            <w:tcW w:w="0" w:type="auto"/>
            <w:shd w:val="clear" w:color="auto" w:fill="auto"/>
          </w:tcPr>
          <w:p w:rsidR="00F92313" w:rsidRPr="00171DE7" w:rsidRDefault="00C74A54" w:rsidP="00E622A0">
            <w:pPr>
              <w:jc w:val="center"/>
            </w:pPr>
            <w:r w:rsidRPr="00171DE7">
              <w:rPr>
                <w:noProof/>
              </w:rPr>
              <w:drawing>
                <wp:inline distT="0" distB="0" distL="0" distR="0">
                  <wp:extent cx="434340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t="16852" r="19688" b="34819"/>
                          <a:stretch>
                            <a:fillRect/>
                          </a:stretch>
                        </pic:blipFill>
                        <pic:spPr bwMode="auto">
                          <a:xfrm>
                            <a:off x="0" y="0"/>
                            <a:ext cx="4343400" cy="2085975"/>
                          </a:xfrm>
                          <a:prstGeom prst="rect">
                            <a:avLst/>
                          </a:prstGeom>
                          <a:noFill/>
                          <a:ln>
                            <a:noFill/>
                          </a:ln>
                        </pic:spPr>
                      </pic:pic>
                    </a:graphicData>
                  </a:graphic>
                </wp:inline>
              </w:drawing>
            </w:r>
          </w:p>
        </w:tc>
      </w:tr>
    </w:tbl>
    <w:p w:rsidR="00F92313" w:rsidRPr="00171DE7" w:rsidRDefault="00F92313" w:rsidP="007F3CD4">
      <w:pPr>
        <w:pStyle w:val="FigureCaption"/>
        <w:numPr>
          <w:ilvl w:val="0"/>
          <w:numId w:val="0"/>
        </w:numPr>
        <w:spacing w:before="240"/>
        <w:ind w:left="964" w:hanging="964"/>
        <w:rPr>
          <w:lang w:val="en-US"/>
        </w:rPr>
      </w:pPr>
      <w:r w:rsidRPr="00171DE7">
        <w:rPr>
          <w:b/>
          <w:bCs/>
          <w:lang w:val="en-US"/>
        </w:rPr>
        <w:t>Figure 1.</w:t>
      </w:r>
      <w:r w:rsidR="007F3CD4" w:rsidRPr="00171DE7">
        <w:rPr>
          <w:lang w:val="en-US"/>
        </w:rPr>
        <w:tab/>
      </w:r>
      <w:r w:rsidRPr="00171DE7">
        <w:rPr>
          <w:lang w:val="en-US"/>
        </w:rPr>
        <w:t xml:space="preserve">Example of a screen caption. In case of a long </w:t>
      </w:r>
      <w:proofErr w:type="gramStart"/>
      <w:r w:rsidRPr="00171DE7">
        <w:rPr>
          <w:lang w:val="en-US"/>
        </w:rPr>
        <w:t>title</w:t>
      </w:r>
      <w:proofErr w:type="gramEnd"/>
      <w:r w:rsidRPr="00171DE7">
        <w:rPr>
          <w:lang w:val="en-US"/>
        </w:rPr>
        <w:t xml:space="preserve"> it is indented by 1.7 cm from the left margin.</w:t>
      </w:r>
      <w:r w:rsidR="008917C5">
        <w:rPr>
          <w:lang w:val="en-US"/>
        </w:rPr>
        <w:t xml:space="preserve"> </w:t>
      </w:r>
    </w:p>
    <w:p w:rsidR="000A330A" w:rsidRPr="00171DE7" w:rsidRDefault="001358B9" w:rsidP="00C9406F">
      <w:r w:rsidRPr="00171DE7">
        <w:t>For tables and charts that you use from other sources, you have to re-do (adapt) the original tables/charts whenever possible, and you have to cite the original source.</w:t>
      </w:r>
      <w:r w:rsidR="0091043B">
        <w:t xml:space="preserve"> It </w:t>
      </w:r>
      <w:proofErr w:type="gramStart"/>
      <w:r w:rsidR="0091043B">
        <w:t>is not allowed</w:t>
      </w:r>
      <w:proofErr w:type="gramEnd"/>
      <w:r w:rsidR="0091043B">
        <w:t xml:space="preserve"> to copy pictures/tables from external sources without asking permission from the copyright holders and wi</w:t>
      </w:r>
      <w:r w:rsidR="008917C5">
        <w:t>thout properly referencing them.</w:t>
      </w:r>
    </w:p>
    <w:p w:rsidR="00C9406F" w:rsidRPr="00171DE7" w:rsidRDefault="0058417B" w:rsidP="00343F46">
      <w:pPr>
        <w:spacing w:before="240"/>
      </w:pPr>
      <w:r w:rsidRPr="00171DE7">
        <w:t xml:space="preserve">Every picture and table must be </w:t>
      </w:r>
      <w:r w:rsidR="00A274A9" w:rsidRPr="00171DE7">
        <w:t>referred</w:t>
      </w:r>
      <w:r w:rsidRPr="00171DE7">
        <w:t xml:space="preserve"> in the text</w:t>
      </w:r>
      <w:r w:rsidR="001A45E5">
        <w:t xml:space="preserve"> (e.g., </w:t>
      </w:r>
      <w:proofErr w:type="gramStart"/>
      <w:r w:rsidR="008917C5">
        <w:t>The</w:t>
      </w:r>
      <w:proofErr w:type="gramEnd"/>
      <w:r w:rsidR="008917C5">
        <w:t xml:space="preserve"> picture in Figure 1 is pasted into a table to keep it aligned with the text</w:t>
      </w:r>
      <w:r w:rsidR="001A45E5">
        <w:t>)</w:t>
      </w:r>
      <w:r w:rsidR="008917C5">
        <w:t>.</w:t>
      </w:r>
    </w:p>
    <w:p w:rsidR="00964C2C" w:rsidRPr="00171DE7" w:rsidRDefault="001A45E5" w:rsidP="00964C2C">
      <w:pPr>
        <w:pStyle w:val="Heading2"/>
      </w:pPr>
      <w:bookmarkStart w:id="15" w:name="_Toc505075713"/>
      <w:r>
        <w:lastRenderedPageBreak/>
        <w:t>Direct</w:t>
      </w:r>
      <w:r w:rsidR="00970D1D" w:rsidRPr="00171DE7">
        <w:t xml:space="preserve"> citations</w:t>
      </w:r>
      <w:bookmarkEnd w:id="15"/>
    </w:p>
    <w:p w:rsidR="00FE1BF7" w:rsidRDefault="001A45E5" w:rsidP="001A45E5">
      <w:r>
        <w:t>You can add d</w:t>
      </w:r>
      <w:r w:rsidR="00970D1D" w:rsidRPr="00171DE7">
        <w:t xml:space="preserve">irect citations </w:t>
      </w:r>
      <w:r>
        <w:t xml:space="preserve">but only if you cannot reproduce with </w:t>
      </w:r>
      <w:r w:rsidR="00275ABC">
        <w:t>own</w:t>
      </w:r>
      <w:r>
        <w:t xml:space="preserve"> words the ideas</w:t>
      </w:r>
      <w:r w:rsidR="00275ABC">
        <w:t>/definitions/statements</w:t>
      </w:r>
      <w:r>
        <w:t xml:space="preserve"> in the original text. Direct citations </w:t>
      </w:r>
      <w:proofErr w:type="gramStart"/>
      <w:r>
        <w:t>are therefore use</w:t>
      </w:r>
      <w:r w:rsidR="00275ABC">
        <w:t>d</w:t>
      </w:r>
      <w:proofErr w:type="gramEnd"/>
      <w:r>
        <w:t xml:space="preserve"> sparingly, only when the initial meaning </w:t>
      </w:r>
      <w:r w:rsidR="00275ABC">
        <w:t xml:space="preserve">can be </w:t>
      </w:r>
      <w:r>
        <w:t xml:space="preserve">distorted or </w:t>
      </w:r>
      <w:r w:rsidR="00275ABC">
        <w:t xml:space="preserve">cannot be </w:t>
      </w:r>
      <w:r>
        <w:t>fully conceived</w:t>
      </w:r>
      <w:r w:rsidR="00275ABC">
        <w:t xml:space="preserve"> if paraphrased</w:t>
      </w:r>
      <w:r>
        <w:t>. Always use qu</w:t>
      </w:r>
      <w:r w:rsidR="00171DE7">
        <w:t>otation marks (“example”) and includ</w:t>
      </w:r>
      <w:r>
        <w:t xml:space="preserve">e </w:t>
      </w:r>
      <w:r w:rsidR="00275ABC">
        <w:t xml:space="preserve">the </w:t>
      </w:r>
      <w:r w:rsidR="00970D1D" w:rsidRPr="00171DE7">
        <w:t>reference</w:t>
      </w:r>
      <w:r>
        <w:t xml:space="preserve">. </w:t>
      </w:r>
      <w:r w:rsidR="00275ABC">
        <w:t>L</w:t>
      </w:r>
      <w:r>
        <w:t xml:space="preserve">onger </w:t>
      </w:r>
      <w:r w:rsidR="00970D1D" w:rsidRPr="00171DE7">
        <w:t xml:space="preserve">citations </w:t>
      </w:r>
      <w:r>
        <w:t xml:space="preserve">(e.g., a paragraph) </w:t>
      </w:r>
      <w:proofErr w:type="gramStart"/>
      <w:r w:rsidR="00275ABC">
        <w:t xml:space="preserve">should be </w:t>
      </w:r>
      <w:r w:rsidR="00970D1D" w:rsidRPr="00171DE7">
        <w:t>separate</w:t>
      </w:r>
      <w:r w:rsidR="00275ABC">
        <w:t>d</w:t>
      </w:r>
      <w:proofErr w:type="gramEnd"/>
      <w:r>
        <w:t xml:space="preserve"> by using different font and indentation</w:t>
      </w:r>
      <w:r w:rsidR="00FE1BF7">
        <w:t>.</w:t>
      </w:r>
    </w:p>
    <w:p w:rsidR="00FE1BF7" w:rsidRDefault="00FE1BF7" w:rsidP="001A45E5">
      <w:r>
        <w:t xml:space="preserve">See </w:t>
      </w:r>
      <w:proofErr w:type="gramStart"/>
      <w:r>
        <w:t>more detailed advice with examples</w:t>
      </w:r>
      <w:proofErr w:type="gramEnd"/>
      <w:r>
        <w:t>:</w:t>
      </w:r>
    </w:p>
    <w:p w:rsidR="00454C5D" w:rsidRDefault="00FE1BF7" w:rsidP="001A45E5">
      <w:r>
        <w:t xml:space="preserve">In-text citations: the basics </w:t>
      </w:r>
      <w:hyperlink r:id="rId12" w:history="1">
        <w:r w:rsidRPr="00543789">
          <w:rPr>
            <w:rStyle w:val="Hyperlink"/>
          </w:rPr>
          <w:t>https://owl.english.purdue.edu/owl/resource/560/02/</w:t>
        </w:r>
      </w:hyperlink>
    </w:p>
    <w:p w:rsidR="00A017D9" w:rsidRPr="00171DE7" w:rsidRDefault="00164FC6" w:rsidP="001358B9">
      <w:pPr>
        <w:pStyle w:val="Heading1"/>
      </w:pPr>
      <w:bookmarkStart w:id="16" w:name="_Toc505075714"/>
      <w:r w:rsidRPr="00171DE7">
        <w:t>Use of References</w:t>
      </w:r>
      <w:bookmarkEnd w:id="16"/>
    </w:p>
    <w:p w:rsidR="00171DE7" w:rsidRDefault="00DB1770" w:rsidP="00171DE7">
      <w:r w:rsidRPr="00171DE7">
        <w:t xml:space="preserve">The use of references includes both referring </w:t>
      </w:r>
      <w:r w:rsidR="00171DE7">
        <w:t xml:space="preserve">in the text </w:t>
      </w:r>
      <w:r w:rsidRPr="00171DE7">
        <w:t>and building the list of references</w:t>
      </w:r>
      <w:r w:rsidR="00171DE7">
        <w:t xml:space="preserve"> using the APA style. </w:t>
      </w:r>
    </w:p>
    <w:p w:rsidR="001A45E5" w:rsidRDefault="001A45E5" w:rsidP="00171DE7">
      <w:r>
        <w:t xml:space="preserve">For guidelines on </w:t>
      </w:r>
      <w:proofErr w:type="gramStart"/>
      <w:r>
        <w:t>references</w:t>
      </w:r>
      <w:proofErr w:type="gramEnd"/>
      <w:r>
        <w:t xml:space="preserve"> see the template for the Master Thesis: </w:t>
      </w:r>
      <w:hyperlink r:id="rId13" w:history="1">
        <w:r w:rsidRPr="000E6E76">
          <w:rPr>
            <w:rStyle w:val="Hyperlink"/>
          </w:rPr>
          <w:t>https://noppa.oulu.fi/noppa/kurssi/813627s/materiaali</w:t>
        </w:r>
      </w:hyperlink>
      <w:r w:rsidR="008917C5">
        <w:t xml:space="preserve"> and the guidelines on APA style </w:t>
      </w:r>
      <w:hyperlink r:id="rId14" w:history="1">
        <w:r w:rsidR="008917C5" w:rsidRPr="00543789">
          <w:rPr>
            <w:rStyle w:val="Hyperlink"/>
          </w:rPr>
          <w:t>https://owl.english.purdue.edu/owl/resource/560/05/</w:t>
        </w:r>
      </w:hyperlink>
      <w:r w:rsidR="008917C5">
        <w:t xml:space="preserve"> .</w:t>
      </w:r>
    </w:p>
    <w:p w:rsidR="008917C5" w:rsidRDefault="00343FD0" w:rsidP="008917C5">
      <w:r w:rsidRPr="00171DE7">
        <w:t xml:space="preserve">The list of references </w:t>
      </w:r>
      <w:proofErr w:type="gramStart"/>
      <w:r w:rsidRPr="00171DE7">
        <w:t>is</w:t>
      </w:r>
      <w:r w:rsidR="00094BA5" w:rsidRPr="00171DE7">
        <w:t xml:space="preserve"> presented</w:t>
      </w:r>
      <w:proofErr w:type="gramEnd"/>
      <w:r w:rsidR="00094BA5" w:rsidRPr="00171DE7">
        <w:t xml:space="preserve"> alphabetically according to the APA reference style. </w:t>
      </w:r>
    </w:p>
    <w:p w:rsidR="00FE1BF7" w:rsidRDefault="00FE1BF7" w:rsidP="008917C5">
      <w:pPr>
        <w:pStyle w:val="Heading2"/>
      </w:pPr>
      <w:bookmarkStart w:id="17" w:name="_Toc505075715"/>
      <w:r>
        <w:t>Use of webpages as references</w:t>
      </w:r>
      <w:bookmarkEnd w:id="17"/>
    </w:p>
    <w:p w:rsidR="00A064B1" w:rsidRPr="001F24CA" w:rsidRDefault="00FE1BF7" w:rsidP="00A064B1">
      <w:pPr>
        <w:rPr>
          <w:lang w:eastAsia="fi-FI"/>
        </w:rPr>
      </w:pPr>
      <w:r>
        <w:t xml:space="preserve">Do not use webpages as references for literature review, unless strictly necessary. If you use them, do not embed the links into the text as in this document, but use the APA referencing style for webpages (see </w:t>
      </w:r>
      <w:proofErr w:type="spellStart"/>
      <w:r>
        <w:t>Nonperiodical</w:t>
      </w:r>
      <w:proofErr w:type="spellEnd"/>
      <w:r>
        <w:t xml:space="preserve"> Web Document or Report on </w:t>
      </w:r>
      <w:r w:rsidRPr="00FE1BF7">
        <w:t>https://owl.english.purdue.edu/owl/resource/560/10/</w:t>
      </w:r>
      <w:r>
        <w:t>)</w:t>
      </w:r>
      <w:r w:rsidRPr="001F24CA">
        <w:rPr>
          <w:lang w:eastAsia="fi-FI"/>
        </w:rPr>
        <w:t>.</w:t>
      </w:r>
    </w:p>
    <w:p w:rsidR="00AE0BDC" w:rsidRPr="00171DE7" w:rsidRDefault="00AE0BDC" w:rsidP="001A45E5">
      <w:pPr>
        <w:pStyle w:val="Heading1"/>
      </w:pPr>
      <w:bookmarkStart w:id="18" w:name="_Toc505075716"/>
      <w:r w:rsidRPr="00171DE7">
        <w:t>Discussion</w:t>
      </w:r>
      <w:bookmarkEnd w:id="18"/>
    </w:p>
    <w:p w:rsidR="00AE0BDC" w:rsidRPr="00171DE7" w:rsidRDefault="00AE0BDC" w:rsidP="00AE0BDC">
      <w:r w:rsidRPr="00171DE7">
        <w:t xml:space="preserve">In this </w:t>
      </w:r>
      <w:r w:rsidR="0099322F" w:rsidRPr="00171DE7">
        <w:t>section,</w:t>
      </w:r>
      <w:r w:rsidRPr="00171DE7">
        <w:t xml:space="preserve"> discuss the findings of </w:t>
      </w:r>
      <w:r w:rsidR="0099322F">
        <w:t xml:space="preserve">your essay study. Have you find a gap in literature or interesting topics to </w:t>
      </w:r>
      <w:proofErr w:type="gramStart"/>
      <w:r w:rsidR="0099322F">
        <w:t>be further researched</w:t>
      </w:r>
      <w:proofErr w:type="gramEnd"/>
      <w:r w:rsidR="0099322F">
        <w:t xml:space="preserve">? </w:t>
      </w:r>
      <w:r w:rsidRPr="00171DE7">
        <w:t>Discuss implication</w:t>
      </w:r>
      <w:r w:rsidR="00FE1BF7">
        <w:t>s</w:t>
      </w:r>
      <w:r w:rsidRPr="00171DE7">
        <w:t xml:space="preserve"> for research and practice, future work ideas coming up from the related work you reviewed, and limitations of the </w:t>
      </w:r>
      <w:r w:rsidR="0099322F">
        <w:t>essay study</w:t>
      </w:r>
      <w:r w:rsidRPr="00171DE7">
        <w:t>.</w:t>
      </w:r>
      <w:r w:rsidR="001F24CA">
        <w:t xml:space="preserve"> Add references.</w:t>
      </w:r>
    </w:p>
    <w:p w:rsidR="00AE0BDC" w:rsidRPr="00171DE7" w:rsidRDefault="00AE0BDC" w:rsidP="007A23AD">
      <w:pPr>
        <w:pStyle w:val="Heading1"/>
      </w:pPr>
      <w:bookmarkStart w:id="19" w:name="_Toc505075717"/>
      <w:r w:rsidRPr="007A23AD">
        <w:lastRenderedPageBreak/>
        <w:t>Conclusion</w:t>
      </w:r>
      <w:bookmarkEnd w:id="19"/>
    </w:p>
    <w:p w:rsidR="00AE0BDC" w:rsidRDefault="00AE0BDC" w:rsidP="00AE0BDC">
      <w:r w:rsidRPr="00171DE7">
        <w:t>Here summarize the findings of you literature review.</w:t>
      </w:r>
    </w:p>
    <w:p w:rsidR="00CB5F21" w:rsidRDefault="00CB5F21" w:rsidP="00CB5F21">
      <w:pPr>
        <w:pStyle w:val="Heading1"/>
      </w:pPr>
      <w:bookmarkStart w:id="20" w:name="_Toc505075718"/>
      <w:r>
        <w:t>Evaluation criteria</w:t>
      </w:r>
      <w:bookmarkEnd w:id="20"/>
    </w:p>
    <w:p w:rsidR="00CB5F21" w:rsidRDefault="00CB5F21" w:rsidP="00AE0BDC">
      <w:r>
        <w:t>Maximum points = 50 p. See table below.</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217"/>
      </w:tblGrid>
      <w:tr w:rsidR="00CB5F21" w:rsidTr="00BE2F6C">
        <w:tc>
          <w:tcPr>
            <w:tcW w:w="4240" w:type="dxa"/>
            <w:shd w:val="clear" w:color="auto" w:fill="auto"/>
            <w:vAlign w:val="center"/>
          </w:tcPr>
          <w:p w:rsidR="00CB5F21" w:rsidRPr="00C207B9" w:rsidRDefault="00CB5F21" w:rsidP="00C207B9">
            <w:pPr>
              <w:keepNext/>
              <w:spacing w:after="0"/>
              <w:jc w:val="center"/>
              <w:rPr>
                <w:b/>
              </w:rPr>
            </w:pPr>
            <w:r w:rsidRPr="00C207B9">
              <w:rPr>
                <w:b/>
              </w:rPr>
              <w:t>Criteria</w:t>
            </w:r>
          </w:p>
        </w:tc>
        <w:tc>
          <w:tcPr>
            <w:tcW w:w="4217" w:type="dxa"/>
            <w:shd w:val="clear" w:color="auto" w:fill="auto"/>
            <w:vAlign w:val="center"/>
          </w:tcPr>
          <w:p w:rsidR="00CB5F21" w:rsidRPr="00C207B9" w:rsidRDefault="00CB5F21" w:rsidP="00C207B9">
            <w:pPr>
              <w:keepNext/>
              <w:spacing w:after="0"/>
              <w:jc w:val="center"/>
              <w:rPr>
                <w:b/>
              </w:rPr>
            </w:pPr>
            <w:r w:rsidRPr="00C207B9">
              <w:rPr>
                <w:b/>
              </w:rPr>
              <w:t>Points</w:t>
            </w:r>
          </w:p>
        </w:tc>
      </w:tr>
      <w:tr w:rsidR="00CB5F21" w:rsidTr="00BE2F6C">
        <w:tc>
          <w:tcPr>
            <w:tcW w:w="4240" w:type="dxa"/>
            <w:shd w:val="clear" w:color="auto" w:fill="auto"/>
          </w:tcPr>
          <w:p w:rsidR="00CB5F21" w:rsidRDefault="00CB5F21" w:rsidP="00BE2F6C">
            <w:pPr>
              <w:keepNext/>
              <w:spacing w:after="0"/>
            </w:pPr>
            <w:r>
              <w:t xml:space="preserve">Introduction (motivation, </w:t>
            </w:r>
            <w:r w:rsidR="00BE2F6C">
              <w:t>background, aim of study or research question, references)</w:t>
            </w:r>
          </w:p>
        </w:tc>
        <w:tc>
          <w:tcPr>
            <w:tcW w:w="4217" w:type="dxa"/>
            <w:shd w:val="clear" w:color="auto" w:fill="auto"/>
          </w:tcPr>
          <w:p w:rsidR="00CB5F21" w:rsidRDefault="00CB5F21" w:rsidP="00BE2F6C">
            <w:pPr>
              <w:keepNext/>
              <w:spacing w:after="0"/>
              <w:jc w:val="center"/>
            </w:pPr>
            <w:r>
              <w:t>0-</w:t>
            </w:r>
            <w:r w:rsidR="00BE2F6C">
              <w:t>5</w:t>
            </w:r>
          </w:p>
        </w:tc>
      </w:tr>
      <w:tr w:rsidR="00CB5F21" w:rsidTr="00BE2F6C">
        <w:tc>
          <w:tcPr>
            <w:tcW w:w="4240" w:type="dxa"/>
            <w:shd w:val="clear" w:color="auto" w:fill="auto"/>
          </w:tcPr>
          <w:p w:rsidR="00CB5F21" w:rsidRDefault="00CB5F21" w:rsidP="00BE2F6C">
            <w:pPr>
              <w:keepNext/>
              <w:spacing w:after="0"/>
            </w:pPr>
            <w:r>
              <w:t>Theory (core concepts</w:t>
            </w:r>
            <w:r w:rsidR="00BE2F6C">
              <w:t>, theories in previous research, references</w:t>
            </w:r>
            <w:r>
              <w:t>)</w:t>
            </w:r>
          </w:p>
        </w:tc>
        <w:tc>
          <w:tcPr>
            <w:tcW w:w="4217" w:type="dxa"/>
            <w:shd w:val="clear" w:color="auto" w:fill="auto"/>
          </w:tcPr>
          <w:p w:rsidR="00CB5F21" w:rsidRDefault="00CB5F21" w:rsidP="00C207B9">
            <w:pPr>
              <w:keepNext/>
              <w:spacing w:after="0"/>
              <w:jc w:val="center"/>
            </w:pPr>
            <w:r>
              <w:t>0-10</w:t>
            </w:r>
          </w:p>
        </w:tc>
      </w:tr>
      <w:tr w:rsidR="00BE2F6C" w:rsidTr="00BE2F6C">
        <w:tc>
          <w:tcPr>
            <w:tcW w:w="4240" w:type="dxa"/>
            <w:shd w:val="clear" w:color="auto" w:fill="auto"/>
          </w:tcPr>
          <w:p w:rsidR="00BE2F6C" w:rsidRDefault="00BE2F6C" w:rsidP="00C207B9">
            <w:pPr>
              <w:keepNext/>
              <w:spacing w:after="0"/>
            </w:pPr>
            <w:r>
              <w:t>Related empirical research (previous research, references)</w:t>
            </w:r>
          </w:p>
        </w:tc>
        <w:tc>
          <w:tcPr>
            <w:tcW w:w="4217" w:type="dxa"/>
            <w:shd w:val="clear" w:color="auto" w:fill="auto"/>
          </w:tcPr>
          <w:p w:rsidR="00BE2F6C" w:rsidRDefault="00BE2F6C" w:rsidP="00C207B9">
            <w:pPr>
              <w:keepNext/>
              <w:spacing w:after="0"/>
              <w:jc w:val="center"/>
            </w:pPr>
            <w:r>
              <w:t>0-10</w:t>
            </w:r>
          </w:p>
        </w:tc>
      </w:tr>
      <w:tr w:rsidR="00BE2F6C" w:rsidTr="00BE2F6C">
        <w:tc>
          <w:tcPr>
            <w:tcW w:w="4240" w:type="dxa"/>
            <w:shd w:val="clear" w:color="auto" w:fill="auto"/>
          </w:tcPr>
          <w:p w:rsidR="00BE2F6C" w:rsidRDefault="00BE2F6C" w:rsidP="00BE2F6C">
            <w:pPr>
              <w:keepNext/>
              <w:spacing w:after="0"/>
            </w:pPr>
            <w:r>
              <w:t>Related research methods (previous research, references)</w:t>
            </w:r>
          </w:p>
        </w:tc>
        <w:tc>
          <w:tcPr>
            <w:tcW w:w="4217" w:type="dxa"/>
            <w:shd w:val="clear" w:color="auto" w:fill="auto"/>
          </w:tcPr>
          <w:p w:rsidR="00BE2F6C" w:rsidRDefault="00BE2F6C" w:rsidP="00C207B9">
            <w:pPr>
              <w:keepNext/>
              <w:spacing w:after="0"/>
              <w:jc w:val="center"/>
            </w:pPr>
            <w:r>
              <w:t>0-10</w:t>
            </w:r>
          </w:p>
        </w:tc>
      </w:tr>
      <w:tr w:rsidR="00CB5F21" w:rsidTr="00BE2F6C">
        <w:tc>
          <w:tcPr>
            <w:tcW w:w="4240" w:type="dxa"/>
            <w:shd w:val="clear" w:color="auto" w:fill="auto"/>
          </w:tcPr>
          <w:p w:rsidR="00CB5F21" w:rsidRDefault="00CB5F21" w:rsidP="00C207B9">
            <w:pPr>
              <w:keepNext/>
              <w:spacing w:after="0"/>
            </w:pPr>
            <w:r>
              <w:t>Significance of the findings, interpretations, quality of discussion and insight</w:t>
            </w:r>
          </w:p>
        </w:tc>
        <w:tc>
          <w:tcPr>
            <w:tcW w:w="4217" w:type="dxa"/>
            <w:shd w:val="clear" w:color="auto" w:fill="auto"/>
          </w:tcPr>
          <w:p w:rsidR="00CB5F21" w:rsidRDefault="00CB5F21" w:rsidP="00C207B9">
            <w:pPr>
              <w:keepNext/>
              <w:spacing w:after="0"/>
              <w:jc w:val="center"/>
            </w:pPr>
            <w:r>
              <w:t>0-10</w:t>
            </w:r>
          </w:p>
        </w:tc>
      </w:tr>
      <w:tr w:rsidR="00CB5F21" w:rsidTr="00BE2F6C">
        <w:tc>
          <w:tcPr>
            <w:tcW w:w="4240" w:type="dxa"/>
            <w:shd w:val="clear" w:color="auto" w:fill="auto"/>
          </w:tcPr>
          <w:p w:rsidR="00CB5F21" w:rsidRDefault="00CB5F21" w:rsidP="00C207B9">
            <w:pPr>
              <w:keepNext/>
              <w:spacing w:after="0"/>
            </w:pPr>
            <w:r>
              <w:t>Scientific reporting and presentation (formatting, reference usage and style, readability, clarity</w:t>
            </w:r>
            <w:r w:rsidR="00AF40F1">
              <w:t>, scientific writing</w:t>
            </w:r>
            <w:r>
              <w:t>)</w:t>
            </w:r>
          </w:p>
        </w:tc>
        <w:tc>
          <w:tcPr>
            <w:tcW w:w="4217" w:type="dxa"/>
            <w:shd w:val="clear" w:color="auto" w:fill="auto"/>
          </w:tcPr>
          <w:p w:rsidR="00CB5F21" w:rsidRDefault="00CB5F21" w:rsidP="00BE2F6C">
            <w:pPr>
              <w:keepNext/>
              <w:spacing w:after="0"/>
              <w:jc w:val="center"/>
            </w:pPr>
            <w:r>
              <w:t>0-</w:t>
            </w:r>
            <w:r w:rsidR="00BE2F6C">
              <w:t>5</w:t>
            </w:r>
          </w:p>
        </w:tc>
      </w:tr>
      <w:tr w:rsidR="00CB5F21" w:rsidTr="00BE2F6C">
        <w:tc>
          <w:tcPr>
            <w:tcW w:w="4240" w:type="dxa"/>
            <w:shd w:val="clear" w:color="auto" w:fill="auto"/>
          </w:tcPr>
          <w:p w:rsidR="00CB5F21" w:rsidRDefault="00CB5F21" w:rsidP="00C207B9">
            <w:pPr>
              <w:spacing w:after="0"/>
            </w:pPr>
            <w:r>
              <w:t>Total</w:t>
            </w:r>
          </w:p>
        </w:tc>
        <w:tc>
          <w:tcPr>
            <w:tcW w:w="4217" w:type="dxa"/>
            <w:shd w:val="clear" w:color="auto" w:fill="auto"/>
          </w:tcPr>
          <w:p w:rsidR="00CB5F21" w:rsidRDefault="00AF40F1" w:rsidP="00C207B9">
            <w:pPr>
              <w:spacing w:after="0"/>
              <w:jc w:val="center"/>
            </w:pPr>
            <w:r>
              <w:t>0-</w:t>
            </w:r>
            <w:r w:rsidR="00BE2F6C">
              <w:t>5</w:t>
            </w:r>
            <w:r w:rsidR="00CB5F21">
              <w:t>0</w:t>
            </w:r>
          </w:p>
        </w:tc>
      </w:tr>
    </w:tbl>
    <w:p w:rsidR="00CB5F21" w:rsidRDefault="00CB5F21" w:rsidP="00AE0BDC"/>
    <w:p w:rsidR="00A017D9" w:rsidRDefault="00164FC6" w:rsidP="007A23AD">
      <w:pPr>
        <w:pStyle w:val="Heading1"/>
      </w:pPr>
      <w:bookmarkStart w:id="21" w:name="_Toc505075719"/>
      <w:r w:rsidRPr="007A23AD">
        <w:t>References</w:t>
      </w:r>
      <w:bookmarkEnd w:id="21"/>
    </w:p>
    <w:p w:rsidR="00992282" w:rsidRDefault="00992282" w:rsidP="00992282">
      <w:r>
        <w:t xml:space="preserve">Add here the list of references. All references in the list </w:t>
      </w:r>
      <w:proofErr w:type="gramStart"/>
      <w:r>
        <w:t>should be referred</w:t>
      </w:r>
      <w:proofErr w:type="gramEnd"/>
      <w:r>
        <w:t xml:space="preserve"> in the text. The list of references should be in alphabetical order. </w:t>
      </w:r>
    </w:p>
    <w:p w:rsidR="00992282" w:rsidRDefault="00992282" w:rsidP="00992282">
      <w:r>
        <w:t>Some examples of references in APA style:</w:t>
      </w:r>
    </w:p>
    <w:p w:rsidR="00992282" w:rsidRDefault="00992282" w:rsidP="00992282">
      <w:pPr>
        <w:spacing w:before="240" w:after="0"/>
        <w:ind w:left="431" w:hanging="431"/>
        <w:jc w:val="left"/>
        <w:rPr>
          <w:lang w:val="en-GB"/>
        </w:rPr>
      </w:pPr>
      <w:r w:rsidRPr="00992282">
        <w:rPr>
          <w:highlight w:val="yellow"/>
          <w:lang w:val="en-GB"/>
        </w:rPr>
        <w:t>Journal article</w:t>
      </w:r>
      <w:r>
        <w:rPr>
          <w:highlight w:val="yellow"/>
          <w:lang w:val="en-GB"/>
        </w:rPr>
        <w:t>s</w:t>
      </w:r>
      <w:r w:rsidRPr="00992282">
        <w:rPr>
          <w:highlight w:val="yellow"/>
          <w:lang w:val="en-GB"/>
        </w:rPr>
        <w:t>:</w:t>
      </w:r>
    </w:p>
    <w:p w:rsidR="00992282" w:rsidRDefault="00992282" w:rsidP="00992282">
      <w:pPr>
        <w:spacing w:before="240" w:after="0"/>
        <w:ind w:left="431" w:hanging="431"/>
        <w:jc w:val="left"/>
        <w:rPr>
          <w:lang w:val="en-GB"/>
        </w:rPr>
      </w:pPr>
      <w:r w:rsidRPr="003F4824">
        <w:rPr>
          <w:lang w:val="en-GB"/>
        </w:rPr>
        <w:t xml:space="preserve">Borrego, M., Douglas, E. P., &amp; </w:t>
      </w:r>
      <w:proofErr w:type="spellStart"/>
      <w:r w:rsidRPr="003F4824">
        <w:rPr>
          <w:lang w:val="en-GB"/>
        </w:rPr>
        <w:t>Amelink</w:t>
      </w:r>
      <w:proofErr w:type="spellEnd"/>
      <w:r w:rsidRPr="003F4824">
        <w:rPr>
          <w:lang w:val="en-GB"/>
        </w:rPr>
        <w:t xml:space="preserve">, C. T. (2009). Quantitative, qualitative, and mixed research methods in engineering education. </w:t>
      </w:r>
      <w:r w:rsidRPr="00BF208B">
        <w:rPr>
          <w:i/>
          <w:lang w:val="en-GB"/>
        </w:rPr>
        <w:t xml:space="preserve">Journal of Engineering Education, </w:t>
      </w:r>
      <w:r w:rsidRPr="003F4824">
        <w:rPr>
          <w:lang w:val="en-GB"/>
        </w:rPr>
        <w:t>98(1), 53-66.</w:t>
      </w:r>
    </w:p>
    <w:p w:rsidR="00992282" w:rsidRPr="00F11D76" w:rsidRDefault="00992282" w:rsidP="00992282">
      <w:pPr>
        <w:spacing w:before="240" w:after="0"/>
        <w:ind w:left="431" w:hanging="431"/>
        <w:jc w:val="left"/>
      </w:pPr>
      <w:r w:rsidRPr="001F24CA">
        <w:lastRenderedPageBreak/>
        <w:t xml:space="preserve">Klein, H. K., &amp; Myers, M. D. (1999). </w:t>
      </w:r>
      <w:r w:rsidRPr="003427E3">
        <w:t>A se</w:t>
      </w:r>
      <w:r>
        <w:t>t of principles for conducting a</w:t>
      </w:r>
      <w:r w:rsidRPr="003427E3">
        <w:t xml:space="preserve">nd evaluating interpretive field studies in information systems. </w:t>
      </w:r>
      <w:r w:rsidRPr="00F11D76">
        <w:rPr>
          <w:i/>
        </w:rPr>
        <w:t>MIS</w:t>
      </w:r>
      <w:r>
        <w:rPr>
          <w:i/>
        </w:rPr>
        <w:t xml:space="preserve"> </w:t>
      </w:r>
      <w:r w:rsidRPr="00F11D76">
        <w:rPr>
          <w:i/>
        </w:rPr>
        <w:t>Quarterly, 23</w:t>
      </w:r>
      <w:r w:rsidRPr="00183706">
        <w:t>(1),</w:t>
      </w:r>
      <w:r w:rsidRPr="00F11D76">
        <w:t xml:space="preserve"> 67-94.</w:t>
      </w:r>
    </w:p>
    <w:p w:rsidR="00992282" w:rsidRPr="001C1159" w:rsidRDefault="00992282" w:rsidP="00992282">
      <w:pPr>
        <w:autoSpaceDE/>
        <w:autoSpaceDN/>
        <w:adjustRightInd/>
        <w:spacing w:before="240" w:after="0"/>
        <w:ind w:left="431" w:hanging="431"/>
        <w:jc w:val="left"/>
        <w:rPr>
          <w:lang w:eastAsia="fi-FI"/>
        </w:rPr>
      </w:pPr>
      <w:proofErr w:type="spellStart"/>
      <w:r w:rsidRPr="001C1159">
        <w:rPr>
          <w:lang w:eastAsia="fi-FI"/>
        </w:rPr>
        <w:t>Peffers</w:t>
      </w:r>
      <w:proofErr w:type="spellEnd"/>
      <w:r w:rsidRPr="001C1159">
        <w:rPr>
          <w:lang w:eastAsia="fi-FI"/>
        </w:rPr>
        <w:t xml:space="preserve">, K., </w:t>
      </w:r>
      <w:proofErr w:type="spellStart"/>
      <w:r w:rsidRPr="001C1159">
        <w:rPr>
          <w:lang w:eastAsia="fi-FI"/>
        </w:rPr>
        <w:t>Tuunanen</w:t>
      </w:r>
      <w:proofErr w:type="spellEnd"/>
      <w:r w:rsidRPr="001C1159">
        <w:rPr>
          <w:lang w:eastAsia="fi-FI"/>
        </w:rPr>
        <w:t xml:space="preserve">, T., </w:t>
      </w:r>
      <w:proofErr w:type="spellStart"/>
      <w:r w:rsidRPr="001C1159">
        <w:rPr>
          <w:lang w:eastAsia="fi-FI"/>
        </w:rPr>
        <w:t>Rothenberger</w:t>
      </w:r>
      <w:proofErr w:type="spellEnd"/>
      <w:r w:rsidRPr="001C1159">
        <w:rPr>
          <w:lang w:eastAsia="fi-FI"/>
        </w:rPr>
        <w:t xml:space="preserve">, M. A., &amp; Chatterjee, S. (2007). A </w:t>
      </w:r>
      <w:proofErr w:type="gramStart"/>
      <w:r w:rsidRPr="001C1159">
        <w:rPr>
          <w:lang w:eastAsia="fi-FI"/>
        </w:rPr>
        <w:t>design science research methodology</w:t>
      </w:r>
      <w:proofErr w:type="gramEnd"/>
      <w:r w:rsidRPr="001C1159">
        <w:rPr>
          <w:lang w:eastAsia="fi-FI"/>
        </w:rPr>
        <w:t xml:space="preserve"> for information systems research. </w:t>
      </w:r>
      <w:r>
        <w:rPr>
          <w:i/>
          <w:iCs/>
          <w:lang w:eastAsia="fi-FI"/>
        </w:rPr>
        <w:t>Journal of Management Information S</w:t>
      </w:r>
      <w:r w:rsidRPr="001C1159">
        <w:rPr>
          <w:i/>
          <w:iCs/>
          <w:lang w:eastAsia="fi-FI"/>
        </w:rPr>
        <w:t>ystems</w:t>
      </w:r>
      <w:r w:rsidRPr="001C1159">
        <w:rPr>
          <w:lang w:eastAsia="fi-FI"/>
        </w:rPr>
        <w:t xml:space="preserve">, </w:t>
      </w:r>
      <w:r w:rsidRPr="001C1159">
        <w:rPr>
          <w:i/>
          <w:iCs/>
          <w:lang w:eastAsia="fi-FI"/>
        </w:rPr>
        <w:t>24</w:t>
      </w:r>
      <w:r w:rsidRPr="001C1159">
        <w:rPr>
          <w:lang w:eastAsia="fi-FI"/>
        </w:rPr>
        <w:t>(3), 45-77.</w:t>
      </w:r>
    </w:p>
    <w:p w:rsidR="00992282" w:rsidRDefault="00992282" w:rsidP="00992282">
      <w:pPr>
        <w:spacing w:before="240" w:after="0"/>
        <w:ind w:left="431" w:hanging="431"/>
        <w:jc w:val="left"/>
        <w:rPr>
          <w:lang w:val="en-GB"/>
        </w:rPr>
      </w:pPr>
      <w:r w:rsidRPr="00992282">
        <w:rPr>
          <w:highlight w:val="yellow"/>
          <w:lang w:val="en-GB"/>
        </w:rPr>
        <w:t>Book</w:t>
      </w:r>
      <w:r>
        <w:rPr>
          <w:highlight w:val="yellow"/>
          <w:lang w:val="en-GB"/>
        </w:rPr>
        <w:t>s</w:t>
      </w:r>
      <w:r w:rsidRPr="00992282">
        <w:rPr>
          <w:highlight w:val="yellow"/>
          <w:lang w:val="en-GB"/>
        </w:rPr>
        <w:t xml:space="preserve"> in other language than English:</w:t>
      </w:r>
    </w:p>
    <w:p w:rsidR="00992282" w:rsidRPr="003A394C" w:rsidRDefault="00992282" w:rsidP="00992282">
      <w:pPr>
        <w:spacing w:before="240" w:after="0"/>
        <w:ind w:left="431" w:hanging="431"/>
        <w:jc w:val="left"/>
        <w:rPr>
          <w:lang w:val="fi-FI"/>
        </w:rPr>
      </w:pPr>
      <w:r w:rsidRPr="003A394C">
        <w:rPr>
          <w:lang w:val="fi-FI"/>
        </w:rPr>
        <w:t xml:space="preserve">Kinnunen, M., &amp; Löytty, O. (2002). </w:t>
      </w:r>
      <w:r w:rsidRPr="003A394C">
        <w:rPr>
          <w:i/>
          <w:lang w:val="fi-FI"/>
        </w:rPr>
        <w:t>Tieteellinen kirjoittaminen.</w:t>
      </w:r>
      <w:r w:rsidRPr="003A394C">
        <w:rPr>
          <w:lang w:val="fi-FI"/>
        </w:rPr>
        <w:t xml:space="preserve"> Tampere: Vastapaino. (In </w:t>
      </w:r>
      <w:proofErr w:type="spellStart"/>
      <w:r w:rsidRPr="003A394C">
        <w:rPr>
          <w:lang w:val="fi-FI"/>
        </w:rPr>
        <w:t>Finnish</w:t>
      </w:r>
      <w:proofErr w:type="spellEnd"/>
      <w:r w:rsidRPr="003A394C">
        <w:rPr>
          <w:lang w:val="fi-FI"/>
        </w:rPr>
        <w:t>)</w:t>
      </w:r>
    </w:p>
    <w:p w:rsidR="00992282" w:rsidRPr="003A394C" w:rsidRDefault="00992282" w:rsidP="00992282">
      <w:pPr>
        <w:spacing w:before="240" w:after="0"/>
        <w:ind w:left="431" w:hanging="431"/>
        <w:jc w:val="left"/>
        <w:rPr>
          <w:lang w:val="fi-FI"/>
        </w:rPr>
      </w:pPr>
      <w:r w:rsidRPr="001F24CA">
        <w:rPr>
          <w:lang w:val="fi-FI"/>
        </w:rPr>
        <w:t xml:space="preserve">Viljanen, E. (1986). </w:t>
      </w:r>
      <w:r w:rsidRPr="003A394C">
        <w:rPr>
          <w:i/>
          <w:lang w:val="fi-FI"/>
        </w:rPr>
        <w:t>Tutkielman tekeminen</w:t>
      </w:r>
      <w:r w:rsidRPr="003A394C">
        <w:rPr>
          <w:lang w:val="fi-FI"/>
        </w:rPr>
        <w:t xml:space="preserve">. Helsinki: Otava. (In </w:t>
      </w:r>
      <w:proofErr w:type="spellStart"/>
      <w:r w:rsidRPr="003A394C">
        <w:rPr>
          <w:lang w:val="fi-FI"/>
        </w:rPr>
        <w:t>Finnish</w:t>
      </w:r>
      <w:proofErr w:type="spellEnd"/>
      <w:r w:rsidRPr="003A394C">
        <w:rPr>
          <w:lang w:val="fi-FI"/>
        </w:rPr>
        <w:t>)</w:t>
      </w:r>
    </w:p>
    <w:p w:rsidR="00992282" w:rsidRPr="001F24CA" w:rsidRDefault="00992282" w:rsidP="00992282">
      <w:pPr>
        <w:spacing w:before="240" w:after="0"/>
        <w:ind w:left="431" w:hanging="431"/>
        <w:jc w:val="left"/>
      </w:pPr>
      <w:r w:rsidRPr="001F24CA">
        <w:rPr>
          <w:highlight w:val="yellow"/>
        </w:rPr>
        <w:t>Books:</w:t>
      </w:r>
    </w:p>
    <w:p w:rsidR="00992282" w:rsidRPr="003A394C" w:rsidRDefault="00992282" w:rsidP="00992282">
      <w:pPr>
        <w:spacing w:before="240" w:after="0"/>
        <w:ind w:left="431" w:hanging="431"/>
        <w:jc w:val="left"/>
        <w:rPr>
          <w:lang w:val="fi-FI"/>
        </w:rPr>
      </w:pPr>
      <w:proofErr w:type="spellStart"/>
      <w:r w:rsidRPr="001F24CA">
        <w:t>Järvinen</w:t>
      </w:r>
      <w:proofErr w:type="spellEnd"/>
      <w:r w:rsidRPr="001F24CA">
        <w:t xml:space="preserve">, P. (2001). </w:t>
      </w:r>
      <w:r w:rsidRPr="001F24CA">
        <w:rPr>
          <w:i/>
        </w:rPr>
        <w:t>On research methods</w:t>
      </w:r>
      <w:r w:rsidRPr="001F24CA">
        <w:t xml:space="preserve">. </w:t>
      </w:r>
      <w:r w:rsidRPr="003A394C">
        <w:rPr>
          <w:lang w:val="fi-FI"/>
        </w:rPr>
        <w:t>Tampere: Opinpajan kirja.</w:t>
      </w:r>
    </w:p>
    <w:p w:rsidR="00992282" w:rsidRPr="0071106C" w:rsidRDefault="00992282" w:rsidP="00992282">
      <w:pPr>
        <w:spacing w:before="240" w:after="0"/>
        <w:ind w:left="431" w:hanging="431"/>
        <w:jc w:val="left"/>
        <w:rPr>
          <w:lang w:val="en-GB"/>
        </w:rPr>
      </w:pPr>
      <w:proofErr w:type="spellStart"/>
      <w:r w:rsidRPr="001F24CA">
        <w:rPr>
          <w:lang w:val="fi-FI"/>
        </w:rPr>
        <w:t>Swales</w:t>
      </w:r>
      <w:proofErr w:type="spellEnd"/>
      <w:r w:rsidRPr="001F24CA">
        <w:rPr>
          <w:lang w:val="fi-FI"/>
        </w:rPr>
        <w:t xml:space="preserve">, J.M., &amp; </w:t>
      </w:r>
      <w:proofErr w:type="spellStart"/>
      <w:r w:rsidRPr="001F24CA">
        <w:rPr>
          <w:lang w:val="fi-FI"/>
        </w:rPr>
        <w:t>Feak</w:t>
      </w:r>
      <w:proofErr w:type="spellEnd"/>
      <w:r w:rsidRPr="001F24CA">
        <w:rPr>
          <w:lang w:val="fi-FI"/>
        </w:rPr>
        <w:t xml:space="preserve">, C.B. (1996). </w:t>
      </w:r>
      <w:r w:rsidRPr="002462F9">
        <w:rPr>
          <w:i/>
          <w:iCs/>
          <w:lang w:val="en-GB"/>
        </w:rPr>
        <w:t>Academic writing for graduate students. Essential tasks and skills.</w:t>
      </w:r>
      <w:r>
        <w:rPr>
          <w:lang w:val="en-GB"/>
        </w:rPr>
        <w:t xml:space="preserve"> Michigan: University of Michigan Press.</w:t>
      </w:r>
    </w:p>
    <w:p w:rsidR="00242E5D" w:rsidRDefault="00242E5D" w:rsidP="00242E5D">
      <w:pPr>
        <w:spacing w:before="240" w:after="0"/>
        <w:ind w:left="431" w:hanging="431"/>
        <w:jc w:val="left"/>
      </w:pPr>
      <w:r w:rsidRPr="00171DE7">
        <w:t xml:space="preserve">American Psychological Association. (2010). </w:t>
      </w:r>
      <w:r w:rsidRPr="00171DE7">
        <w:rPr>
          <w:i/>
        </w:rPr>
        <w:t>Publication manual of the American Psychological Association</w:t>
      </w:r>
      <w:r w:rsidRPr="00171DE7">
        <w:t xml:space="preserve"> (6th </w:t>
      </w:r>
      <w:proofErr w:type="gramStart"/>
      <w:r w:rsidRPr="00171DE7">
        <w:t>ed</w:t>
      </w:r>
      <w:proofErr w:type="gramEnd"/>
      <w:r w:rsidRPr="00171DE7">
        <w:t>.). Washington, DC: American Psychological Association.</w:t>
      </w:r>
    </w:p>
    <w:p w:rsidR="00992282" w:rsidRPr="001F24CA" w:rsidRDefault="00992282" w:rsidP="00992282">
      <w:pPr>
        <w:spacing w:before="240" w:after="0"/>
        <w:ind w:left="431" w:hanging="431"/>
        <w:jc w:val="left"/>
      </w:pPr>
      <w:r w:rsidRPr="001F24CA">
        <w:rPr>
          <w:highlight w:val="yellow"/>
        </w:rPr>
        <w:t>Technical reports, theses:</w:t>
      </w:r>
    </w:p>
    <w:p w:rsidR="00992282" w:rsidRPr="0071106C" w:rsidRDefault="00992282" w:rsidP="00992282">
      <w:pPr>
        <w:spacing w:before="240" w:after="0"/>
        <w:ind w:left="431" w:hanging="431"/>
        <w:jc w:val="left"/>
        <w:rPr>
          <w:lang w:val="en-GB"/>
        </w:rPr>
      </w:pPr>
      <w:proofErr w:type="spellStart"/>
      <w:r w:rsidRPr="0071106C">
        <w:rPr>
          <w:lang w:val="en-GB"/>
        </w:rPr>
        <w:t>Kitchenham</w:t>
      </w:r>
      <w:proofErr w:type="spellEnd"/>
      <w:r w:rsidRPr="0071106C">
        <w:rPr>
          <w:lang w:val="en-GB"/>
        </w:rPr>
        <w:t xml:space="preserve">, B. (2004). </w:t>
      </w:r>
      <w:r w:rsidRPr="00275725">
        <w:rPr>
          <w:i/>
          <w:iCs/>
          <w:lang w:val="en-GB"/>
        </w:rPr>
        <w:t>Procedures for performing systematic reviews.</w:t>
      </w:r>
      <w:r w:rsidRPr="0071106C">
        <w:rPr>
          <w:lang w:val="en-GB"/>
        </w:rPr>
        <w:t xml:space="preserve"> Technical Report.TK/SE-0401, </w:t>
      </w:r>
      <w:proofErr w:type="spellStart"/>
      <w:r w:rsidRPr="0071106C">
        <w:rPr>
          <w:lang w:val="en-GB"/>
        </w:rPr>
        <w:t>Keele</w:t>
      </w:r>
      <w:proofErr w:type="spellEnd"/>
      <w:r w:rsidRPr="0071106C">
        <w:rPr>
          <w:lang w:val="en-GB"/>
        </w:rPr>
        <w:t xml:space="preserve"> University, and Technical Report 0400011T.1, NICTA.</w:t>
      </w:r>
    </w:p>
    <w:p w:rsidR="00992282" w:rsidRDefault="00992282" w:rsidP="00992282">
      <w:pPr>
        <w:autoSpaceDE/>
        <w:autoSpaceDN/>
        <w:adjustRightInd/>
        <w:spacing w:before="240" w:after="0"/>
        <w:ind w:left="431" w:hanging="431"/>
        <w:jc w:val="left"/>
        <w:rPr>
          <w:lang w:eastAsia="fi-FI"/>
        </w:rPr>
      </w:pPr>
      <w:r w:rsidRPr="00992282">
        <w:rPr>
          <w:highlight w:val="yellow"/>
          <w:lang w:eastAsia="fi-FI"/>
        </w:rPr>
        <w:t>Webpages or articles posted on webpages:</w:t>
      </w:r>
    </w:p>
    <w:p w:rsidR="00992282" w:rsidRPr="001C1159" w:rsidRDefault="00992282" w:rsidP="00992282">
      <w:pPr>
        <w:autoSpaceDE/>
        <w:autoSpaceDN/>
        <w:adjustRightInd/>
        <w:spacing w:before="240" w:after="0"/>
        <w:ind w:left="431" w:hanging="431"/>
        <w:jc w:val="left"/>
        <w:rPr>
          <w:lang w:eastAsia="fi-FI"/>
        </w:rPr>
      </w:pPr>
      <w:r w:rsidRPr="001C1159">
        <w:rPr>
          <w:lang w:eastAsia="fi-FI"/>
        </w:rPr>
        <w:t>Lee, C. (</w:t>
      </w:r>
      <w:proofErr w:type="spellStart"/>
      <w:r w:rsidRPr="001C1159">
        <w:rPr>
          <w:lang w:eastAsia="fi-FI"/>
        </w:rPr>
        <w:t>n.d.</w:t>
      </w:r>
      <w:proofErr w:type="spellEnd"/>
      <w:r w:rsidRPr="001C1159">
        <w:rPr>
          <w:lang w:eastAsia="fi-FI"/>
        </w:rPr>
        <w:t>). The proper use of et al. in APA style. Retrieved June 19, 2014 from http://blog.apastyle.org/apastyle/2011/11/the-proper-use-of-et-al-in-apa-style.html</w:t>
      </w:r>
    </w:p>
    <w:p w:rsidR="00992282" w:rsidRPr="00992282" w:rsidRDefault="00992282" w:rsidP="00992282"/>
    <w:p w:rsidR="00992282" w:rsidRPr="00171DE7" w:rsidRDefault="00992282" w:rsidP="00886D96">
      <w:pPr>
        <w:spacing w:before="240" w:after="0"/>
        <w:ind w:left="431" w:hanging="431"/>
        <w:jc w:val="left"/>
      </w:pPr>
    </w:p>
    <w:sectPr w:rsidR="00992282" w:rsidRPr="00171DE7" w:rsidSect="00F82896">
      <w:type w:val="continuous"/>
      <w:pgSz w:w="11907" w:h="16840" w:code="9"/>
      <w:pgMar w:top="1134" w:right="1134" w:bottom="1134" w:left="2268" w:header="567" w:footer="431"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54" w:rsidRDefault="00C74A54">
      <w:r>
        <w:separator/>
      </w:r>
    </w:p>
  </w:endnote>
  <w:endnote w:type="continuationSeparator" w:id="0">
    <w:p w:rsidR="00C74A54" w:rsidRDefault="00C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54" w:rsidRDefault="00C74A54">
      <w:r>
        <w:separator/>
      </w:r>
    </w:p>
  </w:footnote>
  <w:footnote w:type="continuationSeparator" w:id="0">
    <w:p w:rsidR="00C74A54" w:rsidRDefault="00C74A54">
      <w:pPr>
        <w:framePr w:wrap="auto" w:hAnchor="margin"/>
      </w:pPr>
      <w:r>
        <w:continuationSeparator/>
      </w:r>
    </w:p>
  </w:footnote>
  <w:footnote w:id="1">
    <w:p w:rsidR="00AF22A2" w:rsidRPr="008917C5" w:rsidRDefault="00AF22A2" w:rsidP="008917C5">
      <w:pPr>
        <w:spacing w:after="0"/>
        <w:jc w:val="left"/>
        <w:rPr>
          <w:sz w:val="20"/>
        </w:rPr>
      </w:pPr>
      <w:r>
        <w:rPr>
          <w:rStyle w:val="FootnoteReference"/>
        </w:rPr>
        <w:footnoteRef/>
      </w:r>
      <w:r>
        <w:t xml:space="preserve"> </w:t>
      </w:r>
      <w:r w:rsidRPr="001F24CA">
        <w:rPr>
          <w:sz w:val="20"/>
        </w:rPr>
        <w:t xml:space="preserve">This template </w:t>
      </w:r>
      <w:proofErr w:type="gramStart"/>
      <w:r w:rsidRPr="001F24CA">
        <w:rPr>
          <w:sz w:val="20"/>
        </w:rPr>
        <w:t>is based</w:t>
      </w:r>
      <w:proofErr w:type="gramEnd"/>
      <w:r w:rsidRPr="001F24CA">
        <w:rPr>
          <w:sz w:val="20"/>
        </w:rPr>
        <w:t xml:space="preserve"> on the template for Master theses (see </w:t>
      </w:r>
      <w:r w:rsidRPr="008917C5">
        <w:rPr>
          <w:sz w:val="20"/>
        </w:rPr>
        <w:t xml:space="preserve">Formal Instructions as a template </w:t>
      </w:r>
      <w:hyperlink r:id="rId1" w:history="1">
        <w:r w:rsidRPr="008917C5">
          <w:rPr>
            <w:rStyle w:val="Hyperlink"/>
            <w:sz w:val="20"/>
          </w:rPr>
          <w:t>https://noppa.oulu.fi/noppa/kurssi/813627s/materiaali</w:t>
        </w:r>
      </w:hyperlink>
      <w:r w:rsidRPr="008917C5">
        <w:rPr>
          <w:sz w:val="20"/>
        </w:rPr>
        <w:t>).</w:t>
      </w:r>
    </w:p>
    <w:p w:rsidR="00AF22A2" w:rsidRPr="008917C5" w:rsidRDefault="00AF22A2" w:rsidP="008917C5">
      <w:pPr>
        <w:spacing w:after="0"/>
        <w:jc w:val="left"/>
        <w:rPr>
          <w:sz w:val="20"/>
        </w:rPr>
      </w:pPr>
      <w:r w:rsidRPr="008917C5">
        <w:rPr>
          <w:sz w:val="20"/>
        </w:rPr>
        <w:t xml:space="preserve">You can use footnotes in your report if necessary to add more details or clarifications. </w:t>
      </w:r>
      <w:r w:rsidR="008917C5">
        <w:rPr>
          <w:sz w:val="20"/>
        </w:rPr>
        <w:t xml:space="preserve">Do not use footnotes for </w:t>
      </w:r>
      <w:r w:rsidRPr="008917C5">
        <w:rPr>
          <w:sz w:val="20"/>
        </w:rPr>
        <w:t>adding references</w:t>
      </w:r>
      <w:r w:rsidR="008917C5">
        <w:rPr>
          <w:sz w:val="20"/>
        </w:rPr>
        <w:t>, instead use APA style for references</w:t>
      </w:r>
      <w:r w:rsidRPr="008917C5">
        <w:rPr>
          <w:sz w:val="20"/>
        </w:rPr>
        <w:t>.</w:t>
      </w:r>
    </w:p>
    <w:p w:rsidR="00AF22A2" w:rsidRPr="001F24CA" w:rsidRDefault="00AF22A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86C" w:rsidRDefault="0018586C" w:rsidP="00433B52">
    <w:pPr>
      <w:pStyle w:val="Header"/>
      <w:jc w:val="right"/>
    </w:pPr>
    <w:r>
      <w:rPr>
        <w:rStyle w:val="PageNumber"/>
      </w:rPr>
      <w:fldChar w:fldCharType="begin"/>
    </w:r>
    <w:r>
      <w:rPr>
        <w:rStyle w:val="PageNumber"/>
      </w:rPr>
      <w:instrText xml:space="preserve"> PAGE </w:instrText>
    </w:r>
    <w:r>
      <w:rPr>
        <w:rStyle w:val="PageNumber"/>
      </w:rPr>
      <w:fldChar w:fldCharType="separate"/>
    </w:r>
    <w:r w:rsidR="00D036D9">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D04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16E5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406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B6C1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201DF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81BA46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0074DE08"/>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FFB69F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65BC4D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A157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975470"/>
    <w:multiLevelType w:val="hybridMultilevel"/>
    <w:tmpl w:val="394699D6"/>
    <w:lvl w:ilvl="0" w:tplc="41EC8522">
      <w:start w:val="1"/>
      <w:numFmt w:val="bullet"/>
      <w:pStyle w:val="ListItem"/>
      <w:lvlText w:val=""/>
      <w:lvlJc w:val="left"/>
      <w:pPr>
        <w:tabs>
          <w:tab w:val="num" w:pos="491"/>
        </w:tabs>
        <w:ind w:left="321" w:firstLine="76"/>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0772A"/>
    <w:multiLevelType w:val="multilevel"/>
    <w:tmpl w:val="CFEAEC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DF2CAB"/>
    <w:multiLevelType w:val="hybridMultilevel"/>
    <w:tmpl w:val="34C6098C"/>
    <w:lvl w:ilvl="0" w:tplc="C392663A">
      <w:start w:val="1"/>
      <w:numFmt w:val="decimal"/>
      <w:pStyle w:val="ListItemNumbered"/>
      <w:lvlText w:val="%1."/>
      <w:lvlJc w:val="left"/>
      <w:pPr>
        <w:tabs>
          <w:tab w:val="num" w:pos="757"/>
        </w:tabs>
        <w:ind w:left="75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72926FF"/>
    <w:multiLevelType w:val="hybridMultilevel"/>
    <w:tmpl w:val="7C3EB6AA"/>
    <w:lvl w:ilvl="0" w:tplc="AB986F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0A1956"/>
    <w:multiLevelType w:val="multilevel"/>
    <w:tmpl w:val="E49E38AC"/>
    <w:lvl w:ilvl="0">
      <w:start w:val="1"/>
      <w:numFmt w:val="bullet"/>
      <w:lvlText w:val=""/>
      <w:lvlJc w:val="left"/>
      <w:pPr>
        <w:tabs>
          <w:tab w:val="num" w:pos="454"/>
        </w:tabs>
        <w:ind w:left="284" w:firstLine="76"/>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3217B0"/>
    <w:multiLevelType w:val="multilevel"/>
    <w:tmpl w:val="FDF89766"/>
    <w:lvl w:ilvl="0">
      <w:start w:val="1"/>
      <w:numFmt w:val="decimal"/>
      <w:lvlText w:val="Kuva %1."/>
      <w:lvlJc w:val="left"/>
      <w:pPr>
        <w:tabs>
          <w:tab w:val="num" w:pos="360"/>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CF6353"/>
    <w:multiLevelType w:val="multilevel"/>
    <w:tmpl w:val="DFB824A6"/>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5061874"/>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6316D5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CA5D26"/>
    <w:multiLevelType w:val="hybridMultilevel"/>
    <w:tmpl w:val="CA3C0260"/>
    <w:lvl w:ilvl="0" w:tplc="7C4E619A">
      <w:start w:val="1"/>
      <w:numFmt w:val="decimal"/>
      <w:pStyle w:val="TableCaption"/>
      <w:lvlText w:val="Taulukko %1."/>
      <w:lvlJc w:val="left"/>
      <w:pPr>
        <w:tabs>
          <w:tab w:val="num" w:pos="567"/>
        </w:tabs>
        <w:ind w:left="851" w:hanging="851"/>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2768094B"/>
    <w:multiLevelType w:val="multilevel"/>
    <w:tmpl w:val="E04EA134"/>
    <w:lvl w:ilvl="0">
      <w:start w:val="1"/>
      <w:numFmt w:val="decimal"/>
      <w:lvlText w:val="Kuva %1."/>
      <w:lvlJc w:val="left"/>
      <w:pPr>
        <w:tabs>
          <w:tab w:val="num" w:pos="284"/>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EF71AD"/>
    <w:multiLevelType w:val="multilevel"/>
    <w:tmpl w:val="7CC40866"/>
    <w:lvl w:ilvl="0">
      <w:start w:val="1"/>
      <w:numFmt w:val="decimal"/>
      <w:lvlText w:val="Taulukko %1."/>
      <w:lvlJc w:val="left"/>
      <w:pPr>
        <w:tabs>
          <w:tab w:val="num" w:pos="284"/>
        </w:tabs>
        <w:ind w:left="1418" w:hanging="1418"/>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CA8656A"/>
    <w:multiLevelType w:val="hybridMultilevel"/>
    <w:tmpl w:val="D4043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755C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041349"/>
    <w:multiLevelType w:val="multilevel"/>
    <w:tmpl w:val="AFBC400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414523A7"/>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4A41A81"/>
    <w:multiLevelType w:val="multilevel"/>
    <w:tmpl w:val="7C3EB6AA"/>
    <w:lvl w:ilvl="0">
      <w:start w:val="1"/>
      <w:numFmt w:val="decimal"/>
      <w:lvlText w:val="%1."/>
      <w:lvlJc w:val="left"/>
      <w:pPr>
        <w:tabs>
          <w:tab w:val="num" w:pos="757"/>
        </w:tabs>
        <w:ind w:left="75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63409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C6872D8"/>
    <w:multiLevelType w:val="hybridMultilevel"/>
    <w:tmpl w:val="1B32B7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8672AED"/>
    <w:multiLevelType w:val="multilevel"/>
    <w:tmpl w:val="54C460EC"/>
    <w:lvl w:ilvl="0">
      <w:start w:val="1"/>
      <w:numFmt w:val="decimal"/>
      <w:lvlText w:val="Kuva %1."/>
      <w:lvlJc w:val="left"/>
      <w:pPr>
        <w:tabs>
          <w:tab w:val="num" w:pos="567"/>
        </w:tabs>
        <w:ind w:left="964" w:hanging="964"/>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9AF4511"/>
    <w:multiLevelType w:val="hybridMultilevel"/>
    <w:tmpl w:val="46FE1342"/>
    <w:lvl w:ilvl="0" w:tplc="2F82F5EE">
      <w:start w:val="1"/>
      <w:numFmt w:val="decimal"/>
      <w:pStyle w:val="FigureCaption"/>
      <w:lvlText w:val="Figure %1."/>
      <w:lvlJc w:val="left"/>
      <w:pPr>
        <w:tabs>
          <w:tab w:val="num" w:pos="964"/>
        </w:tabs>
        <w:ind w:left="964" w:hanging="964"/>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5C060F0E"/>
    <w:multiLevelType w:val="hybridMultilevel"/>
    <w:tmpl w:val="C5B8D844"/>
    <w:lvl w:ilvl="0" w:tplc="B8C4BD74">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1425E82"/>
    <w:multiLevelType w:val="multilevel"/>
    <w:tmpl w:val="B3C2A454"/>
    <w:lvl w:ilvl="0">
      <w:start w:val="1"/>
      <w:numFmt w:val="decimal"/>
      <w:lvlText w:val="Taulukko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36D2143"/>
    <w:multiLevelType w:val="multilevel"/>
    <w:tmpl w:val="27DC7D8C"/>
    <w:lvl w:ilvl="0">
      <w:start w:val="1"/>
      <w:numFmt w:val="decimal"/>
      <w:lvlText w:val="Taulukko %1."/>
      <w:lvlJc w:val="left"/>
      <w:pPr>
        <w:tabs>
          <w:tab w:val="num" w:pos="284"/>
        </w:tabs>
        <w:ind w:left="1559" w:hanging="1559"/>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37D7E5C"/>
    <w:multiLevelType w:val="multilevel"/>
    <w:tmpl w:val="D2780514"/>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40E3E15"/>
    <w:multiLevelType w:val="hybridMultilevel"/>
    <w:tmpl w:val="EBE41F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5873281"/>
    <w:multiLevelType w:val="multilevel"/>
    <w:tmpl w:val="47B091A4"/>
    <w:lvl w:ilvl="0">
      <w:start w:val="1"/>
      <w:numFmt w:val="decimal"/>
      <w:lvlText w:val="Kuva %1."/>
      <w:lvlJc w:val="left"/>
      <w:pPr>
        <w:tabs>
          <w:tab w:val="num" w:pos="567"/>
        </w:tabs>
        <w:ind w:firstLine="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7283C0B"/>
    <w:multiLevelType w:val="multilevel"/>
    <w:tmpl w:val="5D389428"/>
    <w:lvl w:ilvl="0">
      <w:start w:val="1"/>
      <w:numFmt w:val="decimal"/>
      <w:lvlText w:val="%1."/>
      <w:lvlJc w:val="left"/>
      <w:pPr>
        <w:tabs>
          <w:tab w:val="num" w:pos="360"/>
        </w:tabs>
        <w:ind w:left="360" w:hanging="360"/>
      </w:pPr>
      <w:rPr>
        <w:rFonts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E8655D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84A0A8A"/>
    <w:multiLevelType w:val="hybridMultilevel"/>
    <w:tmpl w:val="F2A42606"/>
    <w:lvl w:ilvl="0" w:tplc="305ECEF2">
      <w:start w:val="1"/>
      <w:numFmt w:val="bullet"/>
      <w:lvlText w:val="•"/>
      <w:lvlJc w:val="left"/>
      <w:pPr>
        <w:tabs>
          <w:tab w:val="num" w:pos="360"/>
        </w:tabs>
        <w:ind w:left="360" w:hanging="360"/>
      </w:pPr>
      <w:rPr>
        <w:rFonts w:ascii="Times New Roman" w:hAnsi="Times New Roman" w:hint="default"/>
      </w:rPr>
    </w:lvl>
    <w:lvl w:ilvl="1" w:tplc="B2D874DE">
      <w:start w:val="1"/>
      <w:numFmt w:val="bullet"/>
      <w:lvlText w:val="•"/>
      <w:lvlJc w:val="left"/>
      <w:pPr>
        <w:tabs>
          <w:tab w:val="num" w:pos="1080"/>
        </w:tabs>
        <w:ind w:left="1080" w:hanging="360"/>
      </w:pPr>
      <w:rPr>
        <w:rFonts w:ascii="Times New Roman" w:hAnsi="Times New Roman" w:hint="default"/>
      </w:rPr>
    </w:lvl>
    <w:lvl w:ilvl="2" w:tplc="02885752">
      <w:start w:val="64"/>
      <w:numFmt w:val="bullet"/>
      <w:lvlText w:val="•"/>
      <w:lvlJc w:val="left"/>
      <w:pPr>
        <w:tabs>
          <w:tab w:val="num" w:pos="1800"/>
        </w:tabs>
        <w:ind w:left="1800" w:hanging="360"/>
      </w:pPr>
      <w:rPr>
        <w:rFonts w:ascii="Times New Roman" w:hAnsi="Times New Roman" w:hint="default"/>
      </w:rPr>
    </w:lvl>
    <w:lvl w:ilvl="3" w:tplc="469C33DC" w:tentative="1">
      <w:start w:val="1"/>
      <w:numFmt w:val="bullet"/>
      <w:lvlText w:val="•"/>
      <w:lvlJc w:val="left"/>
      <w:pPr>
        <w:tabs>
          <w:tab w:val="num" w:pos="2520"/>
        </w:tabs>
        <w:ind w:left="2520" w:hanging="360"/>
      </w:pPr>
      <w:rPr>
        <w:rFonts w:ascii="Times New Roman" w:hAnsi="Times New Roman" w:hint="default"/>
      </w:rPr>
    </w:lvl>
    <w:lvl w:ilvl="4" w:tplc="0F7419FE" w:tentative="1">
      <w:start w:val="1"/>
      <w:numFmt w:val="bullet"/>
      <w:lvlText w:val="•"/>
      <w:lvlJc w:val="left"/>
      <w:pPr>
        <w:tabs>
          <w:tab w:val="num" w:pos="3240"/>
        </w:tabs>
        <w:ind w:left="3240" w:hanging="360"/>
      </w:pPr>
      <w:rPr>
        <w:rFonts w:ascii="Times New Roman" w:hAnsi="Times New Roman" w:hint="default"/>
      </w:rPr>
    </w:lvl>
    <w:lvl w:ilvl="5" w:tplc="A41401CE" w:tentative="1">
      <w:start w:val="1"/>
      <w:numFmt w:val="bullet"/>
      <w:lvlText w:val="•"/>
      <w:lvlJc w:val="left"/>
      <w:pPr>
        <w:tabs>
          <w:tab w:val="num" w:pos="3960"/>
        </w:tabs>
        <w:ind w:left="3960" w:hanging="360"/>
      </w:pPr>
      <w:rPr>
        <w:rFonts w:ascii="Times New Roman" w:hAnsi="Times New Roman" w:hint="default"/>
      </w:rPr>
    </w:lvl>
    <w:lvl w:ilvl="6" w:tplc="9B9E6DC0" w:tentative="1">
      <w:start w:val="1"/>
      <w:numFmt w:val="bullet"/>
      <w:lvlText w:val="•"/>
      <w:lvlJc w:val="left"/>
      <w:pPr>
        <w:tabs>
          <w:tab w:val="num" w:pos="4680"/>
        </w:tabs>
        <w:ind w:left="4680" w:hanging="360"/>
      </w:pPr>
      <w:rPr>
        <w:rFonts w:ascii="Times New Roman" w:hAnsi="Times New Roman" w:hint="default"/>
      </w:rPr>
    </w:lvl>
    <w:lvl w:ilvl="7" w:tplc="F26E2A4C" w:tentative="1">
      <w:start w:val="1"/>
      <w:numFmt w:val="bullet"/>
      <w:lvlText w:val="•"/>
      <w:lvlJc w:val="left"/>
      <w:pPr>
        <w:tabs>
          <w:tab w:val="num" w:pos="5400"/>
        </w:tabs>
        <w:ind w:left="5400" w:hanging="360"/>
      </w:pPr>
      <w:rPr>
        <w:rFonts w:ascii="Times New Roman" w:hAnsi="Times New Roman" w:hint="default"/>
      </w:rPr>
    </w:lvl>
    <w:lvl w:ilvl="8" w:tplc="EA6242C4" w:tentative="1">
      <w:start w:val="1"/>
      <w:numFmt w:val="bullet"/>
      <w:lvlText w:val="•"/>
      <w:lvlJc w:val="left"/>
      <w:pPr>
        <w:tabs>
          <w:tab w:val="num" w:pos="6120"/>
        </w:tabs>
        <w:ind w:left="6120" w:hanging="360"/>
      </w:pPr>
      <w:rPr>
        <w:rFonts w:ascii="Times New Roman" w:hAnsi="Times New Roman" w:hint="default"/>
      </w:rPr>
    </w:lvl>
  </w:abstractNum>
  <w:abstractNum w:abstractNumId="40" w15:restartNumberingAfterBreak="0">
    <w:nsid w:val="785A79A3"/>
    <w:multiLevelType w:val="multilevel"/>
    <w:tmpl w:val="85CEA202"/>
    <w:lvl w:ilvl="0">
      <w:start w:val="1"/>
      <w:numFmt w:val="decimal"/>
      <w:lvlText w:val="Kuva %1."/>
      <w:lvlJc w:val="left"/>
      <w:pPr>
        <w:tabs>
          <w:tab w:val="num" w:pos="567"/>
        </w:tabs>
        <w:ind w:left="720" w:hanging="360"/>
      </w:pPr>
      <w:rPr>
        <w:rFonts w:ascii="Arial" w:hAnsi="Arial" w:cs="Arial"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9697270"/>
    <w:multiLevelType w:val="multilevel"/>
    <w:tmpl w:val="1084D6CC"/>
    <w:lvl w:ilvl="0">
      <w:start w:val="1"/>
      <w:numFmt w:val="decimal"/>
      <w:lvlText w:val="Kuva %1."/>
      <w:lvlJc w:val="left"/>
      <w:pPr>
        <w:tabs>
          <w:tab w:val="num" w:pos="567"/>
        </w:tabs>
        <w:ind w:left="851" w:hanging="851"/>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F912846"/>
    <w:multiLevelType w:val="hybridMultilevel"/>
    <w:tmpl w:val="7C4AAC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9"/>
  </w:num>
  <w:num w:numId="16">
    <w:abstractNumId w:val="40"/>
  </w:num>
  <w:num w:numId="17">
    <w:abstractNumId w:val="36"/>
  </w:num>
  <w:num w:numId="18">
    <w:abstractNumId w:val="16"/>
  </w:num>
  <w:num w:numId="19">
    <w:abstractNumId w:val="30"/>
  </w:num>
  <w:num w:numId="20">
    <w:abstractNumId w:val="32"/>
  </w:num>
  <w:num w:numId="21">
    <w:abstractNumId w:val="33"/>
  </w:num>
  <w:num w:numId="22">
    <w:abstractNumId w:val="21"/>
  </w:num>
  <w:num w:numId="23">
    <w:abstractNumId w:val="34"/>
  </w:num>
  <w:num w:numId="24">
    <w:abstractNumId w:val="37"/>
  </w:num>
  <w:num w:numId="25">
    <w:abstractNumId w:val="15"/>
  </w:num>
  <w:num w:numId="26">
    <w:abstractNumId w:val="20"/>
  </w:num>
  <w:num w:numId="27">
    <w:abstractNumId w:val="29"/>
  </w:num>
  <w:num w:numId="28">
    <w:abstractNumId w:val="41"/>
  </w:num>
  <w:num w:numId="29">
    <w:abstractNumId w:val="11"/>
  </w:num>
  <w:num w:numId="30">
    <w:abstractNumId w:val="12"/>
  </w:num>
  <w:num w:numId="31">
    <w:abstractNumId w:val="18"/>
  </w:num>
  <w:num w:numId="32">
    <w:abstractNumId w:val="14"/>
  </w:num>
  <w:num w:numId="33">
    <w:abstractNumId w:val="27"/>
  </w:num>
  <w:num w:numId="34">
    <w:abstractNumId w:val="38"/>
  </w:num>
  <w:num w:numId="35">
    <w:abstractNumId w:val="13"/>
  </w:num>
  <w:num w:numId="36">
    <w:abstractNumId w:val="10"/>
  </w:num>
  <w:num w:numId="37">
    <w:abstractNumId w:val="26"/>
  </w:num>
  <w:num w:numId="38">
    <w:abstractNumId w:val="35"/>
  </w:num>
  <w:num w:numId="39">
    <w:abstractNumId w:val="42"/>
  </w:num>
  <w:num w:numId="40">
    <w:abstractNumId w:val="23"/>
  </w:num>
  <w:num w:numId="41">
    <w:abstractNumId w:val="39"/>
  </w:num>
  <w:num w:numId="42">
    <w:abstractNumId w:val="28"/>
  </w:num>
  <w:num w:numId="43">
    <w:abstractNumId w:val="31"/>
  </w:num>
  <w:num w:numId="44">
    <w:abstractNumId w:val="24"/>
  </w:num>
  <w:num w:numId="45">
    <w:abstractNumId w:val="24"/>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54"/>
    <w:rsid w:val="0000343D"/>
    <w:rsid w:val="0000414B"/>
    <w:rsid w:val="00007FCE"/>
    <w:rsid w:val="00024847"/>
    <w:rsid w:val="0003307E"/>
    <w:rsid w:val="00036377"/>
    <w:rsid w:val="00040C3D"/>
    <w:rsid w:val="0004747E"/>
    <w:rsid w:val="00051C57"/>
    <w:rsid w:val="00067383"/>
    <w:rsid w:val="00075778"/>
    <w:rsid w:val="00081D2D"/>
    <w:rsid w:val="0008646D"/>
    <w:rsid w:val="00094BA5"/>
    <w:rsid w:val="000A330A"/>
    <w:rsid w:val="000A6C98"/>
    <w:rsid w:val="000D5ABD"/>
    <w:rsid w:val="000D6D8A"/>
    <w:rsid w:val="000E23E9"/>
    <w:rsid w:val="000F1BEC"/>
    <w:rsid w:val="000F5479"/>
    <w:rsid w:val="00100DDE"/>
    <w:rsid w:val="00122B31"/>
    <w:rsid w:val="00126791"/>
    <w:rsid w:val="00135355"/>
    <w:rsid w:val="001358B9"/>
    <w:rsid w:val="00137FFA"/>
    <w:rsid w:val="00143025"/>
    <w:rsid w:val="00143E0B"/>
    <w:rsid w:val="00144503"/>
    <w:rsid w:val="001506C3"/>
    <w:rsid w:val="0015327B"/>
    <w:rsid w:val="0015702B"/>
    <w:rsid w:val="00164FC6"/>
    <w:rsid w:val="00171DE7"/>
    <w:rsid w:val="00174D00"/>
    <w:rsid w:val="00176F93"/>
    <w:rsid w:val="00183706"/>
    <w:rsid w:val="0018586C"/>
    <w:rsid w:val="00192224"/>
    <w:rsid w:val="001950B3"/>
    <w:rsid w:val="00197F0D"/>
    <w:rsid w:val="001A45E5"/>
    <w:rsid w:val="001B3D67"/>
    <w:rsid w:val="001B52C7"/>
    <w:rsid w:val="001C0444"/>
    <w:rsid w:val="001C1159"/>
    <w:rsid w:val="001C13F1"/>
    <w:rsid w:val="001C3907"/>
    <w:rsid w:val="001C5355"/>
    <w:rsid w:val="001C763D"/>
    <w:rsid w:val="001D13AE"/>
    <w:rsid w:val="001D17D8"/>
    <w:rsid w:val="001D472F"/>
    <w:rsid w:val="001D6849"/>
    <w:rsid w:val="001D7763"/>
    <w:rsid w:val="001F24CA"/>
    <w:rsid w:val="001F43CB"/>
    <w:rsid w:val="001F45C8"/>
    <w:rsid w:val="001F7559"/>
    <w:rsid w:val="00201BA7"/>
    <w:rsid w:val="002048A5"/>
    <w:rsid w:val="00213476"/>
    <w:rsid w:val="002211A2"/>
    <w:rsid w:val="00224D6F"/>
    <w:rsid w:val="002261EA"/>
    <w:rsid w:val="00235B9E"/>
    <w:rsid w:val="002423ED"/>
    <w:rsid w:val="00242E5D"/>
    <w:rsid w:val="002462F9"/>
    <w:rsid w:val="00246E36"/>
    <w:rsid w:val="00251F34"/>
    <w:rsid w:val="00254FD5"/>
    <w:rsid w:val="002614FD"/>
    <w:rsid w:val="00263062"/>
    <w:rsid w:val="0027239E"/>
    <w:rsid w:val="0027328A"/>
    <w:rsid w:val="00275725"/>
    <w:rsid w:val="00275ABC"/>
    <w:rsid w:val="002761FC"/>
    <w:rsid w:val="0027781E"/>
    <w:rsid w:val="00282E9E"/>
    <w:rsid w:val="00286551"/>
    <w:rsid w:val="00290796"/>
    <w:rsid w:val="002A4914"/>
    <w:rsid w:val="002A5466"/>
    <w:rsid w:val="002C00F7"/>
    <w:rsid w:val="002C07F9"/>
    <w:rsid w:val="002C69D6"/>
    <w:rsid w:val="002D0A44"/>
    <w:rsid w:val="002D1BCA"/>
    <w:rsid w:val="002D29FF"/>
    <w:rsid w:val="002D2DB9"/>
    <w:rsid w:val="002F2245"/>
    <w:rsid w:val="0030636D"/>
    <w:rsid w:val="003128CE"/>
    <w:rsid w:val="003164C7"/>
    <w:rsid w:val="00320EA6"/>
    <w:rsid w:val="00333A00"/>
    <w:rsid w:val="003378DB"/>
    <w:rsid w:val="00342261"/>
    <w:rsid w:val="00343F46"/>
    <w:rsid w:val="00343FD0"/>
    <w:rsid w:val="00360116"/>
    <w:rsid w:val="003601A5"/>
    <w:rsid w:val="00361BCA"/>
    <w:rsid w:val="0036418F"/>
    <w:rsid w:val="00366351"/>
    <w:rsid w:val="00374E14"/>
    <w:rsid w:val="003801D1"/>
    <w:rsid w:val="00390652"/>
    <w:rsid w:val="00396C4A"/>
    <w:rsid w:val="003A315C"/>
    <w:rsid w:val="003A394C"/>
    <w:rsid w:val="003B0D36"/>
    <w:rsid w:val="003C5D62"/>
    <w:rsid w:val="003C64E0"/>
    <w:rsid w:val="003E2B83"/>
    <w:rsid w:val="003F1D36"/>
    <w:rsid w:val="003F2035"/>
    <w:rsid w:val="003F2C83"/>
    <w:rsid w:val="003F4824"/>
    <w:rsid w:val="00404398"/>
    <w:rsid w:val="00411E61"/>
    <w:rsid w:val="00414821"/>
    <w:rsid w:val="004201F8"/>
    <w:rsid w:val="00422EB3"/>
    <w:rsid w:val="00427C4A"/>
    <w:rsid w:val="00433B52"/>
    <w:rsid w:val="004349B1"/>
    <w:rsid w:val="00441830"/>
    <w:rsid w:val="00453D39"/>
    <w:rsid w:val="00454C5D"/>
    <w:rsid w:val="00454F21"/>
    <w:rsid w:val="00463C77"/>
    <w:rsid w:val="00465FDA"/>
    <w:rsid w:val="0046768B"/>
    <w:rsid w:val="00470EA1"/>
    <w:rsid w:val="004718EE"/>
    <w:rsid w:val="00483D68"/>
    <w:rsid w:val="004844F5"/>
    <w:rsid w:val="004856A7"/>
    <w:rsid w:val="00495E36"/>
    <w:rsid w:val="004A3197"/>
    <w:rsid w:val="004C45BB"/>
    <w:rsid w:val="004C4CA6"/>
    <w:rsid w:val="004C6AED"/>
    <w:rsid w:val="004E0CCF"/>
    <w:rsid w:val="004F0E7A"/>
    <w:rsid w:val="004F189B"/>
    <w:rsid w:val="004F4085"/>
    <w:rsid w:val="004F574D"/>
    <w:rsid w:val="00502858"/>
    <w:rsid w:val="00506869"/>
    <w:rsid w:val="0050756E"/>
    <w:rsid w:val="00507F4D"/>
    <w:rsid w:val="00540904"/>
    <w:rsid w:val="0054558A"/>
    <w:rsid w:val="00557CCA"/>
    <w:rsid w:val="00561AEC"/>
    <w:rsid w:val="005703CC"/>
    <w:rsid w:val="005739C8"/>
    <w:rsid w:val="00580987"/>
    <w:rsid w:val="0058417B"/>
    <w:rsid w:val="00584A91"/>
    <w:rsid w:val="00584C39"/>
    <w:rsid w:val="00587109"/>
    <w:rsid w:val="0059185E"/>
    <w:rsid w:val="00592FB8"/>
    <w:rsid w:val="005975ED"/>
    <w:rsid w:val="005B65CE"/>
    <w:rsid w:val="005D309A"/>
    <w:rsid w:val="005E69A2"/>
    <w:rsid w:val="005F5B9B"/>
    <w:rsid w:val="00600D8C"/>
    <w:rsid w:val="006056B0"/>
    <w:rsid w:val="00610667"/>
    <w:rsid w:val="006119AA"/>
    <w:rsid w:val="006645F0"/>
    <w:rsid w:val="006656E1"/>
    <w:rsid w:val="00670081"/>
    <w:rsid w:val="00671E4C"/>
    <w:rsid w:val="006732CE"/>
    <w:rsid w:val="00674F48"/>
    <w:rsid w:val="00682B49"/>
    <w:rsid w:val="00683435"/>
    <w:rsid w:val="00685B7C"/>
    <w:rsid w:val="00686DA8"/>
    <w:rsid w:val="006962E6"/>
    <w:rsid w:val="00696AA6"/>
    <w:rsid w:val="006A4379"/>
    <w:rsid w:val="006A5AE5"/>
    <w:rsid w:val="006B15D8"/>
    <w:rsid w:val="006C184A"/>
    <w:rsid w:val="006C29DD"/>
    <w:rsid w:val="006C3F66"/>
    <w:rsid w:val="006C5FF2"/>
    <w:rsid w:val="006E52D5"/>
    <w:rsid w:val="00701FE5"/>
    <w:rsid w:val="007024CA"/>
    <w:rsid w:val="007077F1"/>
    <w:rsid w:val="0071106C"/>
    <w:rsid w:val="00712238"/>
    <w:rsid w:val="00724009"/>
    <w:rsid w:val="00724890"/>
    <w:rsid w:val="00743178"/>
    <w:rsid w:val="00744559"/>
    <w:rsid w:val="007515B9"/>
    <w:rsid w:val="00755B58"/>
    <w:rsid w:val="00767608"/>
    <w:rsid w:val="00780BD0"/>
    <w:rsid w:val="00783FF1"/>
    <w:rsid w:val="007935C7"/>
    <w:rsid w:val="00795AD8"/>
    <w:rsid w:val="007A18C5"/>
    <w:rsid w:val="007A23AD"/>
    <w:rsid w:val="007A7579"/>
    <w:rsid w:val="007B0750"/>
    <w:rsid w:val="007B58EB"/>
    <w:rsid w:val="007B734A"/>
    <w:rsid w:val="007C2381"/>
    <w:rsid w:val="007C26D5"/>
    <w:rsid w:val="007E5F8B"/>
    <w:rsid w:val="007F3CD4"/>
    <w:rsid w:val="00803179"/>
    <w:rsid w:val="00810F7C"/>
    <w:rsid w:val="008120B4"/>
    <w:rsid w:val="008210E6"/>
    <w:rsid w:val="00821EFD"/>
    <w:rsid w:val="00822ED7"/>
    <w:rsid w:val="008357CE"/>
    <w:rsid w:val="00860EB3"/>
    <w:rsid w:val="00862AAF"/>
    <w:rsid w:val="00872586"/>
    <w:rsid w:val="00872D9D"/>
    <w:rsid w:val="00875BD9"/>
    <w:rsid w:val="00880B05"/>
    <w:rsid w:val="00883233"/>
    <w:rsid w:val="00885797"/>
    <w:rsid w:val="00886D96"/>
    <w:rsid w:val="00887523"/>
    <w:rsid w:val="008917C5"/>
    <w:rsid w:val="00895A1F"/>
    <w:rsid w:val="00897392"/>
    <w:rsid w:val="008A1452"/>
    <w:rsid w:val="008B69D3"/>
    <w:rsid w:val="008B71EE"/>
    <w:rsid w:val="008C0589"/>
    <w:rsid w:val="008D0AEE"/>
    <w:rsid w:val="008E4169"/>
    <w:rsid w:val="008E5123"/>
    <w:rsid w:val="008E6B66"/>
    <w:rsid w:val="008F2C78"/>
    <w:rsid w:val="009038EF"/>
    <w:rsid w:val="0091043B"/>
    <w:rsid w:val="009138C1"/>
    <w:rsid w:val="00914AAC"/>
    <w:rsid w:val="00915655"/>
    <w:rsid w:val="00916B59"/>
    <w:rsid w:val="00961861"/>
    <w:rsid w:val="0096215C"/>
    <w:rsid w:val="00963579"/>
    <w:rsid w:val="009642A9"/>
    <w:rsid w:val="00964C2C"/>
    <w:rsid w:val="00966A8E"/>
    <w:rsid w:val="00970D1D"/>
    <w:rsid w:val="00980A1F"/>
    <w:rsid w:val="00981D13"/>
    <w:rsid w:val="00983697"/>
    <w:rsid w:val="00991E21"/>
    <w:rsid w:val="00992282"/>
    <w:rsid w:val="0099322F"/>
    <w:rsid w:val="00995CF7"/>
    <w:rsid w:val="00997A7B"/>
    <w:rsid w:val="009A257A"/>
    <w:rsid w:val="009A74CA"/>
    <w:rsid w:val="009B445D"/>
    <w:rsid w:val="009C072C"/>
    <w:rsid w:val="009C0D89"/>
    <w:rsid w:val="009C59BB"/>
    <w:rsid w:val="009C7935"/>
    <w:rsid w:val="009D1442"/>
    <w:rsid w:val="009E29D1"/>
    <w:rsid w:val="009E4AAC"/>
    <w:rsid w:val="009E6CF8"/>
    <w:rsid w:val="00A00CF6"/>
    <w:rsid w:val="00A017D9"/>
    <w:rsid w:val="00A064B1"/>
    <w:rsid w:val="00A13131"/>
    <w:rsid w:val="00A20FD9"/>
    <w:rsid w:val="00A23BE0"/>
    <w:rsid w:val="00A274A9"/>
    <w:rsid w:val="00A319BF"/>
    <w:rsid w:val="00A31C0D"/>
    <w:rsid w:val="00A376F3"/>
    <w:rsid w:val="00A61230"/>
    <w:rsid w:val="00A6354D"/>
    <w:rsid w:val="00A67730"/>
    <w:rsid w:val="00A72C00"/>
    <w:rsid w:val="00A75012"/>
    <w:rsid w:val="00A77168"/>
    <w:rsid w:val="00A840D2"/>
    <w:rsid w:val="00A9032E"/>
    <w:rsid w:val="00A924DB"/>
    <w:rsid w:val="00A96838"/>
    <w:rsid w:val="00AA35FA"/>
    <w:rsid w:val="00AB0113"/>
    <w:rsid w:val="00AC0A1B"/>
    <w:rsid w:val="00AC6098"/>
    <w:rsid w:val="00AD7120"/>
    <w:rsid w:val="00AE0BDC"/>
    <w:rsid w:val="00AE5497"/>
    <w:rsid w:val="00AF22A2"/>
    <w:rsid w:val="00AF356C"/>
    <w:rsid w:val="00AF40F1"/>
    <w:rsid w:val="00AF5395"/>
    <w:rsid w:val="00AF6675"/>
    <w:rsid w:val="00B16385"/>
    <w:rsid w:val="00B27A5E"/>
    <w:rsid w:val="00B3667C"/>
    <w:rsid w:val="00B37803"/>
    <w:rsid w:val="00B40BB4"/>
    <w:rsid w:val="00B45E80"/>
    <w:rsid w:val="00B5049C"/>
    <w:rsid w:val="00B660E8"/>
    <w:rsid w:val="00B8644F"/>
    <w:rsid w:val="00B94D47"/>
    <w:rsid w:val="00B9796A"/>
    <w:rsid w:val="00BB4FD4"/>
    <w:rsid w:val="00BB72B4"/>
    <w:rsid w:val="00BC0FDF"/>
    <w:rsid w:val="00BC1BBA"/>
    <w:rsid w:val="00BC25FB"/>
    <w:rsid w:val="00BC4DA3"/>
    <w:rsid w:val="00BD2D47"/>
    <w:rsid w:val="00BD3BC2"/>
    <w:rsid w:val="00BE13E2"/>
    <w:rsid w:val="00BE23E4"/>
    <w:rsid w:val="00BE2F6C"/>
    <w:rsid w:val="00BE66B0"/>
    <w:rsid w:val="00BE6CCA"/>
    <w:rsid w:val="00BF208B"/>
    <w:rsid w:val="00BF46CD"/>
    <w:rsid w:val="00C04290"/>
    <w:rsid w:val="00C15E25"/>
    <w:rsid w:val="00C17D96"/>
    <w:rsid w:val="00C207B9"/>
    <w:rsid w:val="00C26C80"/>
    <w:rsid w:val="00C34B7A"/>
    <w:rsid w:val="00C437F4"/>
    <w:rsid w:val="00C43C22"/>
    <w:rsid w:val="00C4573B"/>
    <w:rsid w:val="00C46678"/>
    <w:rsid w:val="00C471BD"/>
    <w:rsid w:val="00C5251C"/>
    <w:rsid w:val="00C678A1"/>
    <w:rsid w:val="00C70A19"/>
    <w:rsid w:val="00C70CB5"/>
    <w:rsid w:val="00C74A54"/>
    <w:rsid w:val="00C75950"/>
    <w:rsid w:val="00C9406F"/>
    <w:rsid w:val="00CA21D0"/>
    <w:rsid w:val="00CA368E"/>
    <w:rsid w:val="00CA760E"/>
    <w:rsid w:val="00CB3C39"/>
    <w:rsid w:val="00CB5F21"/>
    <w:rsid w:val="00CC0F24"/>
    <w:rsid w:val="00CC60E8"/>
    <w:rsid w:val="00CD0F5C"/>
    <w:rsid w:val="00CD36FB"/>
    <w:rsid w:val="00CD4DEC"/>
    <w:rsid w:val="00CD567B"/>
    <w:rsid w:val="00CD743A"/>
    <w:rsid w:val="00CE0AE9"/>
    <w:rsid w:val="00CE7232"/>
    <w:rsid w:val="00CF2CD1"/>
    <w:rsid w:val="00CF5231"/>
    <w:rsid w:val="00CF5333"/>
    <w:rsid w:val="00D003EC"/>
    <w:rsid w:val="00D019D3"/>
    <w:rsid w:val="00D036D9"/>
    <w:rsid w:val="00D06102"/>
    <w:rsid w:val="00D13B69"/>
    <w:rsid w:val="00D20384"/>
    <w:rsid w:val="00D2262B"/>
    <w:rsid w:val="00D24732"/>
    <w:rsid w:val="00D3196C"/>
    <w:rsid w:val="00D32625"/>
    <w:rsid w:val="00D33DD8"/>
    <w:rsid w:val="00D361CA"/>
    <w:rsid w:val="00D4180A"/>
    <w:rsid w:val="00D47DC3"/>
    <w:rsid w:val="00D55848"/>
    <w:rsid w:val="00D62BEB"/>
    <w:rsid w:val="00D66067"/>
    <w:rsid w:val="00D67598"/>
    <w:rsid w:val="00D708A3"/>
    <w:rsid w:val="00D762FC"/>
    <w:rsid w:val="00D80CFD"/>
    <w:rsid w:val="00D92143"/>
    <w:rsid w:val="00DA3E96"/>
    <w:rsid w:val="00DA460B"/>
    <w:rsid w:val="00DB1770"/>
    <w:rsid w:val="00DB510E"/>
    <w:rsid w:val="00DB637B"/>
    <w:rsid w:val="00DB7DC5"/>
    <w:rsid w:val="00E06704"/>
    <w:rsid w:val="00E107AD"/>
    <w:rsid w:val="00E21B18"/>
    <w:rsid w:val="00E23732"/>
    <w:rsid w:val="00E3491A"/>
    <w:rsid w:val="00E46CDD"/>
    <w:rsid w:val="00E51DBC"/>
    <w:rsid w:val="00E5786A"/>
    <w:rsid w:val="00E60EBB"/>
    <w:rsid w:val="00E61727"/>
    <w:rsid w:val="00E622A0"/>
    <w:rsid w:val="00E715B1"/>
    <w:rsid w:val="00E72B87"/>
    <w:rsid w:val="00E8244D"/>
    <w:rsid w:val="00E83E67"/>
    <w:rsid w:val="00E92B60"/>
    <w:rsid w:val="00E93524"/>
    <w:rsid w:val="00EA09B3"/>
    <w:rsid w:val="00EA1D14"/>
    <w:rsid w:val="00EA7A91"/>
    <w:rsid w:val="00EC0443"/>
    <w:rsid w:val="00EC3004"/>
    <w:rsid w:val="00EC5D17"/>
    <w:rsid w:val="00ED17A5"/>
    <w:rsid w:val="00ED3D12"/>
    <w:rsid w:val="00ED56EA"/>
    <w:rsid w:val="00EE1F6E"/>
    <w:rsid w:val="00EE39BA"/>
    <w:rsid w:val="00EF2817"/>
    <w:rsid w:val="00EF2EE9"/>
    <w:rsid w:val="00EF6C51"/>
    <w:rsid w:val="00F15EDD"/>
    <w:rsid w:val="00F25F9E"/>
    <w:rsid w:val="00F273CC"/>
    <w:rsid w:val="00F30ABE"/>
    <w:rsid w:val="00F332D7"/>
    <w:rsid w:val="00F33804"/>
    <w:rsid w:val="00F42E0E"/>
    <w:rsid w:val="00F45B75"/>
    <w:rsid w:val="00F702D3"/>
    <w:rsid w:val="00F70739"/>
    <w:rsid w:val="00F750CD"/>
    <w:rsid w:val="00F76806"/>
    <w:rsid w:val="00F82896"/>
    <w:rsid w:val="00F83CEF"/>
    <w:rsid w:val="00F92313"/>
    <w:rsid w:val="00F93E20"/>
    <w:rsid w:val="00FB4634"/>
    <w:rsid w:val="00FB52E6"/>
    <w:rsid w:val="00FB5746"/>
    <w:rsid w:val="00FB7CB9"/>
    <w:rsid w:val="00FC037C"/>
    <w:rsid w:val="00FC2223"/>
    <w:rsid w:val="00FD7BBF"/>
    <w:rsid w:val="00FE0642"/>
    <w:rsid w:val="00FE123F"/>
    <w:rsid w:val="00FE1BF7"/>
    <w:rsid w:val="00FE20DB"/>
    <w:rsid w:val="00FF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1540495"/>
  <w15:chartTrackingRefBased/>
  <w15:docId w15:val="{7640375F-5223-431A-99B4-E85C8953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3AD"/>
    <w:pPr>
      <w:autoSpaceDE w:val="0"/>
      <w:autoSpaceDN w:val="0"/>
      <w:adjustRightInd w:val="0"/>
      <w:spacing w:after="240"/>
      <w:jc w:val="both"/>
    </w:pPr>
    <w:rPr>
      <w:sz w:val="24"/>
      <w:szCs w:val="24"/>
    </w:rPr>
  </w:style>
  <w:style w:type="paragraph" w:styleId="Heading1">
    <w:name w:val="heading 1"/>
    <w:basedOn w:val="Normal"/>
    <w:next w:val="Normal"/>
    <w:qFormat/>
    <w:rsid w:val="007A23AD"/>
    <w:pPr>
      <w:keepNext/>
      <w:numPr>
        <w:numId w:val="2"/>
      </w:numPr>
      <w:spacing w:before="960" w:after="480"/>
      <w:jc w:val="left"/>
      <w:outlineLvl w:val="0"/>
    </w:pPr>
    <w:rPr>
      <w:rFonts w:ascii="Arial" w:hAnsi="Arial" w:cs="Arial"/>
      <w:sz w:val="36"/>
      <w:szCs w:val="36"/>
    </w:rPr>
  </w:style>
  <w:style w:type="paragraph" w:styleId="Heading2">
    <w:name w:val="heading 2"/>
    <w:basedOn w:val="Normal"/>
    <w:next w:val="Normal"/>
    <w:qFormat/>
    <w:rsid w:val="00F750CD"/>
    <w:pPr>
      <w:keepNext/>
      <w:keepLines/>
      <w:numPr>
        <w:ilvl w:val="1"/>
        <w:numId w:val="2"/>
      </w:numPr>
      <w:tabs>
        <w:tab w:val="left" w:pos="5670"/>
      </w:tabs>
      <w:spacing w:before="240"/>
      <w:outlineLvl w:val="1"/>
    </w:pPr>
    <w:rPr>
      <w:rFonts w:ascii="Arial" w:hAnsi="Arial" w:cs="Arial"/>
      <w:sz w:val="28"/>
      <w:szCs w:val="28"/>
    </w:rPr>
  </w:style>
  <w:style w:type="paragraph" w:styleId="Heading3">
    <w:name w:val="heading 3"/>
    <w:basedOn w:val="Heading2"/>
    <w:next w:val="Normal"/>
    <w:qFormat/>
    <w:rsid w:val="00F750CD"/>
    <w:pPr>
      <w:numPr>
        <w:ilvl w:val="2"/>
      </w:numPr>
      <w:tabs>
        <w:tab w:val="clear" w:pos="5670"/>
      </w:tabs>
      <w:outlineLvl w:val="2"/>
    </w:pPr>
  </w:style>
  <w:style w:type="paragraph" w:styleId="Heading4">
    <w:name w:val="heading 4"/>
    <w:basedOn w:val="Heading3"/>
    <w:next w:val="Normal"/>
    <w:qFormat/>
    <w:rsid w:val="00D24732"/>
    <w:pPr>
      <w:numPr>
        <w:ilvl w:val="0"/>
        <w:numId w:val="0"/>
      </w:numPr>
      <w:outlineLvl w:val="3"/>
    </w:pPr>
    <w:rPr>
      <w:i/>
      <w:iCs/>
      <w:sz w:val="24"/>
      <w:szCs w:val="24"/>
    </w:rPr>
  </w:style>
  <w:style w:type="paragraph" w:styleId="Heading5">
    <w:name w:val="heading 5"/>
    <w:basedOn w:val="Heading4"/>
    <w:next w:val="Normal"/>
    <w:qFormat/>
    <w:rsid w:val="00F750CD"/>
    <w:pPr>
      <w:numPr>
        <w:ilvl w:val="4"/>
        <w:numId w:val="2"/>
      </w:numPr>
      <w:outlineLvl w:val="4"/>
    </w:pPr>
  </w:style>
  <w:style w:type="paragraph" w:styleId="Heading6">
    <w:name w:val="heading 6"/>
    <w:basedOn w:val="Normal"/>
    <w:next w:val="Normal"/>
    <w:qFormat/>
    <w:rsid w:val="00F750CD"/>
    <w:pPr>
      <w:numPr>
        <w:ilvl w:val="5"/>
        <w:numId w:val="2"/>
      </w:numPr>
      <w:spacing w:before="240" w:after="60"/>
      <w:outlineLvl w:val="5"/>
    </w:pPr>
    <w:rPr>
      <w:b/>
      <w:bCs/>
      <w:sz w:val="22"/>
      <w:szCs w:val="22"/>
    </w:rPr>
  </w:style>
  <w:style w:type="paragraph" w:styleId="Heading7">
    <w:name w:val="heading 7"/>
    <w:basedOn w:val="Normal"/>
    <w:next w:val="Normal"/>
    <w:qFormat/>
    <w:rsid w:val="00F750CD"/>
    <w:pPr>
      <w:numPr>
        <w:ilvl w:val="6"/>
        <w:numId w:val="2"/>
      </w:numPr>
      <w:spacing w:before="240" w:after="60"/>
      <w:outlineLvl w:val="6"/>
    </w:pPr>
  </w:style>
  <w:style w:type="paragraph" w:styleId="Heading8">
    <w:name w:val="heading 8"/>
    <w:basedOn w:val="Normal"/>
    <w:next w:val="Normal"/>
    <w:qFormat/>
    <w:rsid w:val="00F750CD"/>
    <w:pPr>
      <w:numPr>
        <w:ilvl w:val="7"/>
        <w:numId w:val="2"/>
      </w:numPr>
      <w:spacing w:before="240" w:after="60"/>
      <w:outlineLvl w:val="7"/>
    </w:pPr>
    <w:rPr>
      <w:i/>
      <w:iCs/>
    </w:rPr>
  </w:style>
  <w:style w:type="paragraph" w:styleId="Heading9">
    <w:name w:val="heading 9"/>
    <w:basedOn w:val="Normal"/>
    <w:next w:val="Normal"/>
    <w:qFormat/>
    <w:rsid w:val="00F750C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TOC5">
    <w:name w:val="toc 5"/>
    <w:basedOn w:val="Normal"/>
    <w:next w:val="Normal"/>
    <w:autoRedefine/>
    <w:semiHidden/>
    <w:pPr>
      <w:tabs>
        <w:tab w:val="left" w:leader="dot" w:pos="8079"/>
        <w:tab w:val="right" w:pos="8505"/>
      </w:tabs>
      <w:ind w:left="2835" w:right="850"/>
    </w:pPr>
  </w:style>
  <w:style w:type="paragraph" w:styleId="TOC4">
    <w:name w:val="toc 4"/>
    <w:basedOn w:val="Normal"/>
    <w:next w:val="Normal"/>
    <w:autoRedefine/>
    <w:semiHidden/>
    <w:rsid w:val="0054558A"/>
    <w:pPr>
      <w:tabs>
        <w:tab w:val="left" w:pos="2835"/>
        <w:tab w:val="right" w:leader="dot" w:pos="8504"/>
      </w:tabs>
      <w:spacing w:after="0"/>
      <w:ind w:left="2211" w:right="567" w:hanging="737"/>
    </w:pPr>
  </w:style>
  <w:style w:type="paragraph" w:styleId="TOC3">
    <w:name w:val="toc 3"/>
    <w:basedOn w:val="Normal"/>
    <w:next w:val="Normal"/>
    <w:autoRedefine/>
    <w:semiHidden/>
    <w:rsid w:val="00592FB8"/>
    <w:pPr>
      <w:tabs>
        <w:tab w:val="right" w:leader="dot" w:pos="8504"/>
      </w:tabs>
      <w:spacing w:after="0"/>
      <w:ind w:left="1474" w:right="567" w:hanging="680"/>
    </w:pPr>
  </w:style>
  <w:style w:type="paragraph" w:styleId="TOC2">
    <w:name w:val="toc 2"/>
    <w:basedOn w:val="Normal"/>
    <w:next w:val="Normal"/>
    <w:autoRedefine/>
    <w:uiPriority w:val="39"/>
    <w:rsid w:val="00592FB8"/>
    <w:pPr>
      <w:tabs>
        <w:tab w:val="right" w:leader="dot" w:pos="8504"/>
      </w:tabs>
      <w:spacing w:after="0"/>
      <w:ind w:left="794" w:right="567" w:hanging="510"/>
    </w:pPr>
  </w:style>
  <w:style w:type="paragraph" w:styleId="TOC1">
    <w:name w:val="toc 1"/>
    <w:basedOn w:val="Normal"/>
    <w:next w:val="Normal"/>
    <w:autoRedefine/>
    <w:uiPriority w:val="39"/>
    <w:rsid w:val="007A23AD"/>
    <w:pPr>
      <w:tabs>
        <w:tab w:val="right" w:leader="dot" w:pos="8504"/>
      </w:tabs>
      <w:spacing w:after="0"/>
      <w:ind w:left="284" w:right="567" w:hanging="284"/>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szCs w:val="16"/>
    </w:rPr>
  </w:style>
  <w:style w:type="paragraph" w:styleId="FootnoteText">
    <w:name w:val="footnote text"/>
    <w:basedOn w:val="Normal"/>
    <w:semiHidden/>
    <w:rPr>
      <w:sz w:val="20"/>
      <w:szCs w:val="20"/>
    </w:rPr>
  </w:style>
  <w:style w:type="character" w:styleId="PageNumber">
    <w:name w:val="page number"/>
    <w:basedOn w:val="DefaultParagraphFont"/>
  </w:style>
  <w:style w:type="paragraph" w:customStyle="1" w:styleId="Luettelo1">
    <w:name w:val="Luettelo1"/>
    <w:basedOn w:val="Normal"/>
    <w:pPr>
      <w:tabs>
        <w:tab w:val="left" w:pos="2380"/>
      </w:tabs>
      <w:spacing w:after="0"/>
      <w:ind w:left="1120"/>
    </w:pPr>
  </w:style>
  <w:style w:type="paragraph" w:styleId="DocumentMap">
    <w:name w:val="Document Map"/>
    <w:basedOn w:val="Normal"/>
    <w:semiHidden/>
    <w:rsid w:val="00D92143"/>
    <w:pPr>
      <w:shd w:val="clear" w:color="auto" w:fill="000080"/>
    </w:pPr>
    <w:rPr>
      <w:rFonts w:ascii="Tahoma" w:hAnsi="Tahoma" w:cs="Tahoma"/>
      <w:sz w:val="20"/>
      <w:szCs w:val="20"/>
    </w:rPr>
  </w:style>
  <w:style w:type="paragraph" w:customStyle="1" w:styleId="Heading0">
    <w:name w:val="Heading0"/>
    <w:basedOn w:val="Heading1"/>
    <w:next w:val="Normal"/>
    <w:rsid w:val="00A017D9"/>
    <w:pPr>
      <w:numPr>
        <w:numId w:val="0"/>
      </w:numPr>
    </w:pPr>
    <w:rPr>
      <w:lang w:val="fi-FI"/>
    </w:rPr>
  </w:style>
  <w:style w:type="paragraph" w:styleId="Title">
    <w:name w:val="Title"/>
    <w:basedOn w:val="Normal"/>
    <w:next w:val="Normal"/>
    <w:qFormat/>
    <w:rsid w:val="00433B52"/>
    <w:pPr>
      <w:spacing w:before="6400" w:after="0"/>
      <w:jc w:val="center"/>
    </w:pPr>
    <w:rPr>
      <w:rFonts w:ascii="Arial" w:hAnsi="Arial" w:cs="Arial"/>
      <w:b/>
      <w:bCs/>
      <w:kern w:val="28"/>
      <w:sz w:val="40"/>
      <w:szCs w:val="40"/>
    </w:rPr>
  </w:style>
  <w:style w:type="paragraph" w:styleId="Footer">
    <w:name w:val="footer"/>
    <w:basedOn w:val="Normal"/>
    <w:rsid w:val="00433B52"/>
    <w:pPr>
      <w:tabs>
        <w:tab w:val="center" w:pos="4320"/>
        <w:tab w:val="right" w:pos="8640"/>
      </w:tabs>
    </w:pPr>
  </w:style>
  <w:style w:type="paragraph" w:customStyle="1" w:styleId="AuthorInformation">
    <w:name w:val="AuthorInformation"/>
    <w:basedOn w:val="Normal"/>
    <w:rsid w:val="00D67598"/>
    <w:pPr>
      <w:keepLines/>
      <w:spacing w:after="0"/>
      <w:ind w:left="6237"/>
      <w:jc w:val="left"/>
    </w:pPr>
  </w:style>
  <w:style w:type="paragraph" w:styleId="Subtitle">
    <w:name w:val="Subtitle"/>
    <w:basedOn w:val="Normal"/>
    <w:qFormat/>
    <w:rsid w:val="00C43C22"/>
    <w:pPr>
      <w:spacing w:after="0"/>
      <w:jc w:val="center"/>
      <w:outlineLvl w:val="1"/>
    </w:pPr>
    <w:rPr>
      <w:rFonts w:ascii="Arial" w:hAnsi="Arial" w:cs="Arial"/>
      <w:sz w:val="32"/>
      <w:szCs w:val="32"/>
    </w:rPr>
  </w:style>
  <w:style w:type="paragraph" w:customStyle="1" w:styleId="FigureCaption">
    <w:name w:val="FigureCaption"/>
    <w:basedOn w:val="Normal"/>
    <w:next w:val="Normal"/>
    <w:rsid w:val="00E107AD"/>
    <w:pPr>
      <w:numPr>
        <w:numId w:val="19"/>
      </w:numPr>
      <w:spacing w:before="120"/>
      <w:jc w:val="left"/>
    </w:pPr>
    <w:rPr>
      <w:rFonts w:ascii="Arial" w:hAnsi="Arial" w:cs="Arial"/>
      <w:sz w:val="20"/>
      <w:szCs w:val="20"/>
      <w:lang w:val="fi-FI"/>
    </w:rPr>
  </w:style>
  <w:style w:type="paragraph" w:customStyle="1" w:styleId="TableCaption">
    <w:name w:val="TableCaption"/>
    <w:basedOn w:val="FigureCaption"/>
    <w:next w:val="Normal"/>
    <w:rsid w:val="006C29DD"/>
    <w:pPr>
      <w:numPr>
        <w:numId w:val="15"/>
      </w:numPr>
      <w:spacing w:before="240" w:after="120"/>
      <w:ind w:left="1418" w:hanging="1418"/>
    </w:pPr>
  </w:style>
  <w:style w:type="table" w:styleId="TableGrid1">
    <w:name w:val="Table Grid 1"/>
    <w:basedOn w:val="TableNormal"/>
    <w:rsid w:val="00E46CD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ontemporary">
    <w:name w:val="Table Contemporary"/>
    <w:basedOn w:val="TableNormal"/>
    <w:rsid w:val="00E46CDD"/>
    <w:pPr>
      <w:autoSpaceDE w:val="0"/>
      <w:autoSpaceDN w:val="0"/>
      <w:adjustRightInd w:val="0"/>
      <w:spacing w:after="240"/>
      <w:jc w:val="both"/>
    </w:p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AC0A1B"/>
    <w:pPr>
      <w:autoSpaceDE w:val="0"/>
      <w:autoSpaceDN w:val="0"/>
      <w:adjustRightInd w:val="0"/>
      <w:spacing w:after="24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AC0A1B"/>
    <w:pPr>
      <w:autoSpaceDE w:val="0"/>
      <w:autoSpaceDN w:val="0"/>
      <w:adjustRightInd w:val="0"/>
      <w:spacing w:after="240"/>
      <w:jc w:val="both"/>
    </w:pPr>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AC0A1B"/>
    <w:pPr>
      <w:autoSpaceDE w:val="0"/>
      <w:autoSpaceDN w:val="0"/>
      <w:adjustRightInd w:val="0"/>
      <w:spacing w:after="240"/>
      <w:jc w:val="both"/>
    </w:p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2">
    <w:name w:val="Table Columns 2"/>
    <w:basedOn w:val="TableNormal"/>
    <w:rsid w:val="00AC0A1B"/>
    <w:pPr>
      <w:autoSpaceDE w:val="0"/>
      <w:autoSpaceDN w:val="0"/>
      <w:adjustRightInd w:val="0"/>
      <w:spacing w:after="240"/>
      <w:jc w:val="both"/>
    </w:pPr>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AC0A1B"/>
    <w:pPr>
      <w:autoSpaceDE w:val="0"/>
      <w:autoSpaceDN w:val="0"/>
      <w:adjustRightInd w:val="0"/>
      <w:spacing w:after="240"/>
      <w:jc w:val="both"/>
    </w:p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5">
    <w:name w:val="Table Columns 5"/>
    <w:basedOn w:val="TableNormal"/>
    <w:rsid w:val="00F750CD"/>
    <w:pPr>
      <w:autoSpaceDE w:val="0"/>
      <w:autoSpaceDN w:val="0"/>
      <w:adjustRightInd w:val="0"/>
      <w:spacing w:after="240"/>
      <w:jc w:val="both"/>
    </w:p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F750CD"/>
    <w:pPr>
      <w:autoSpaceDE w:val="0"/>
      <w:autoSpaceDN w:val="0"/>
      <w:adjustRightInd w:val="0"/>
      <w:spacing w:after="24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750CD"/>
    <w:pPr>
      <w:autoSpaceDE w:val="0"/>
      <w:autoSpaceDN w:val="0"/>
      <w:adjustRightInd w:val="0"/>
      <w:spacing w:after="240"/>
      <w:jc w:val="both"/>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750CD"/>
    <w:pPr>
      <w:autoSpaceDE w:val="0"/>
      <w:autoSpaceDN w:val="0"/>
      <w:adjustRightInd w:val="0"/>
      <w:spacing w:after="240"/>
      <w:jc w:val="both"/>
    </w:p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750CD"/>
    <w:pPr>
      <w:autoSpaceDE w:val="0"/>
      <w:autoSpaceDN w:val="0"/>
      <w:adjustRightInd w:val="0"/>
      <w:spacing w:after="240"/>
      <w:jc w:val="both"/>
    </w:p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750CD"/>
    <w:pPr>
      <w:autoSpaceDE w:val="0"/>
      <w:autoSpaceDN w:val="0"/>
      <w:adjustRightInd w:val="0"/>
      <w:spacing w:after="240"/>
      <w:jc w:val="both"/>
    </w:p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Grid4">
    <w:name w:val="Table Grid 4"/>
    <w:basedOn w:val="TableNormal"/>
    <w:rsid w:val="00F750CD"/>
    <w:pPr>
      <w:autoSpaceDE w:val="0"/>
      <w:autoSpaceDN w:val="0"/>
      <w:adjustRightInd w:val="0"/>
      <w:spacing w:after="240"/>
      <w:jc w:val="both"/>
    </w:p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rsid w:val="00F750C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Text"/>
    <w:basedOn w:val="Normal"/>
    <w:rsid w:val="00A23BE0"/>
    <w:pPr>
      <w:spacing w:before="60" w:after="60"/>
      <w:jc w:val="left"/>
    </w:pPr>
    <w:rPr>
      <w:sz w:val="20"/>
      <w:szCs w:val="20"/>
      <w:lang w:val="fi-FI"/>
    </w:rPr>
  </w:style>
  <w:style w:type="paragraph" w:customStyle="1" w:styleId="TableHeader">
    <w:name w:val="TableHeader"/>
    <w:basedOn w:val="TableText"/>
    <w:rsid w:val="00FC037C"/>
    <w:rPr>
      <w:b/>
      <w:bCs/>
    </w:rPr>
  </w:style>
  <w:style w:type="paragraph" w:styleId="List">
    <w:name w:val="List"/>
    <w:basedOn w:val="Normal"/>
    <w:rsid w:val="00C9406F"/>
    <w:pPr>
      <w:ind w:left="283" w:hanging="283"/>
    </w:pPr>
  </w:style>
  <w:style w:type="paragraph" w:styleId="ListBullet">
    <w:name w:val="List Bullet"/>
    <w:basedOn w:val="Normal"/>
    <w:rsid w:val="00C9406F"/>
    <w:pPr>
      <w:numPr>
        <w:numId w:val="4"/>
      </w:numPr>
    </w:pPr>
  </w:style>
  <w:style w:type="paragraph" w:customStyle="1" w:styleId="ListItem">
    <w:name w:val="ListItem"/>
    <w:basedOn w:val="Normal"/>
    <w:next w:val="Normal"/>
    <w:rsid w:val="00A13131"/>
    <w:pPr>
      <w:numPr>
        <w:numId w:val="36"/>
      </w:numPr>
      <w:spacing w:after="0"/>
      <w:jc w:val="left"/>
    </w:pPr>
    <w:rPr>
      <w:lang w:val="fi-FI"/>
    </w:rPr>
  </w:style>
  <w:style w:type="paragraph" w:customStyle="1" w:styleId="ListItemLast">
    <w:name w:val="ListItemLast"/>
    <w:basedOn w:val="ListItem"/>
    <w:next w:val="Normal"/>
    <w:rsid w:val="00C9406F"/>
    <w:pPr>
      <w:spacing w:after="240"/>
    </w:pPr>
  </w:style>
  <w:style w:type="paragraph" w:customStyle="1" w:styleId="ListItemNumbered">
    <w:name w:val="ListItemNumbered"/>
    <w:basedOn w:val="ListItem"/>
    <w:rsid w:val="00A13131"/>
    <w:pPr>
      <w:numPr>
        <w:numId w:val="30"/>
      </w:numPr>
    </w:pPr>
  </w:style>
  <w:style w:type="character" w:customStyle="1" w:styleId="Emphasized">
    <w:name w:val="Emphasized"/>
    <w:rsid w:val="00964C2C"/>
    <w:rPr>
      <w:i/>
      <w:lang w:val="fi-FI"/>
    </w:rPr>
  </w:style>
  <w:style w:type="paragraph" w:customStyle="1" w:styleId="CodeSample">
    <w:name w:val="CodeSample"/>
    <w:basedOn w:val="Normal"/>
    <w:rsid w:val="00454C5D"/>
    <w:pPr>
      <w:spacing w:after="0"/>
    </w:pPr>
    <w:rPr>
      <w:rFonts w:ascii="Courier New" w:hAnsi="Courier New"/>
      <w:sz w:val="20"/>
    </w:rPr>
  </w:style>
  <w:style w:type="paragraph" w:customStyle="1" w:styleId="StyleAuthorInformationLeft10cm">
    <w:name w:val="Style AuthorInformation + Left:  10 cm"/>
    <w:basedOn w:val="AuthorInformation"/>
    <w:rsid w:val="00F82896"/>
    <w:pPr>
      <w:ind w:left="5670"/>
    </w:pPr>
    <w:rPr>
      <w:szCs w:val="20"/>
    </w:rPr>
  </w:style>
  <w:style w:type="paragraph" w:customStyle="1" w:styleId="Keywords">
    <w:name w:val="Keywords"/>
    <w:basedOn w:val="Heading4"/>
    <w:rsid w:val="0003307E"/>
    <w:pPr>
      <w:spacing w:after="0"/>
    </w:pPr>
    <w:rPr>
      <w:lang w:val="fi-FI"/>
    </w:rPr>
  </w:style>
  <w:style w:type="character" w:styleId="Hyperlink">
    <w:name w:val="Hyperlink"/>
    <w:rsid w:val="00885797"/>
    <w:rPr>
      <w:color w:val="0000FF"/>
      <w:u w:val="single"/>
    </w:rPr>
  </w:style>
  <w:style w:type="paragraph" w:styleId="BalloonText">
    <w:name w:val="Balloon Text"/>
    <w:basedOn w:val="Normal"/>
    <w:semiHidden/>
    <w:rsid w:val="008210E6"/>
    <w:rPr>
      <w:rFonts w:ascii="Tahoma" w:hAnsi="Tahoma"/>
      <w:sz w:val="16"/>
      <w:szCs w:val="16"/>
    </w:rPr>
  </w:style>
  <w:style w:type="paragraph" w:styleId="HTMLPreformatted">
    <w:name w:val="HTML Preformatted"/>
    <w:basedOn w:val="Normal"/>
    <w:rsid w:val="0067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hAnsi="Courier New" w:cs="Courier New"/>
      <w:color w:val="000000"/>
      <w:sz w:val="20"/>
      <w:szCs w:val="20"/>
      <w:lang w:bidi="hi-IN"/>
    </w:rPr>
  </w:style>
  <w:style w:type="character" w:styleId="FollowedHyperlink">
    <w:name w:val="FollowedHyperlink"/>
    <w:rsid w:val="00CA368E"/>
    <w:rPr>
      <w:color w:val="954F72"/>
      <w:u w:val="single"/>
    </w:rPr>
  </w:style>
  <w:style w:type="paragraph" w:customStyle="1" w:styleId="Style1">
    <w:name w:val="Style1"/>
    <w:basedOn w:val="Heading0"/>
    <w:qFormat/>
    <w:rsid w:val="007A23AD"/>
    <w:pPr>
      <w:pageBreakBefore/>
    </w:pPr>
    <w:rPr>
      <w:lang w:val="en-US"/>
    </w:rPr>
  </w:style>
  <w:style w:type="paragraph" w:styleId="NormalWeb">
    <w:name w:val="Normal (Web)"/>
    <w:basedOn w:val="Normal"/>
    <w:uiPriority w:val="99"/>
    <w:unhideWhenUsed/>
    <w:rsid w:val="007C2381"/>
    <w:pPr>
      <w:autoSpaceDE/>
      <w:autoSpaceDN/>
      <w:adjustRightInd/>
      <w:spacing w:before="100" w:beforeAutospacing="1" w:after="100" w:afterAutospacing="1"/>
      <w:jc w:val="left"/>
    </w:pPr>
  </w:style>
  <w:style w:type="character" w:styleId="Strong">
    <w:name w:val="Strong"/>
    <w:basedOn w:val="DefaultParagraphFont"/>
    <w:uiPriority w:val="22"/>
    <w:qFormat/>
    <w:rsid w:val="007C2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82759">
      <w:bodyDiv w:val="1"/>
      <w:marLeft w:val="0"/>
      <w:marRight w:val="0"/>
      <w:marTop w:val="0"/>
      <w:marBottom w:val="0"/>
      <w:divBdr>
        <w:top w:val="none" w:sz="0" w:space="0" w:color="auto"/>
        <w:left w:val="none" w:sz="0" w:space="0" w:color="auto"/>
        <w:bottom w:val="none" w:sz="0" w:space="0" w:color="auto"/>
        <w:right w:val="none" w:sz="0" w:space="0" w:color="auto"/>
      </w:divBdr>
      <w:divsChild>
        <w:div w:id="1263957491">
          <w:marLeft w:val="0"/>
          <w:marRight w:val="0"/>
          <w:marTop w:val="0"/>
          <w:marBottom w:val="0"/>
          <w:divBdr>
            <w:top w:val="none" w:sz="0" w:space="0" w:color="auto"/>
            <w:left w:val="none" w:sz="0" w:space="0" w:color="auto"/>
            <w:bottom w:val="none" w:sz="0" w:space="0" w:color="auto"/>
            <w:right w:val="none" w:sz="0" w:space="0" w:color="auto"/>
          </w:divBdr>
        </w:div>
      </w:divsChild>
    </w:div>
    <w:div w:id="1085344565">
      <w:bodyDiv w:val="1"/>
      <w:marLeft w:val="0"/>
      <w:marRight w:val="0"/>
      <w:marTop w:val="0"/>
      <w:marBottom w:val="0"/>
      <w:divBdr>
        <w:top w:val="none" w:sz="0" w:space="0" w:color="auto"/>
        <w:left w:val="none" w:sz="0" w:space="0" w:color="auto"/>
        <w:bottom w:val="none" w:sz="0" w:space="0" w:color="auto"/>
        <w:right w:val="none" w:sz="0" w:space="0" w:color="auto"/>
      </w:divBdr>
    </w:div>
    <w:div w:id="1102917117">
      <w:bodyDiv w:val="1"/>
      <w:marLeft w:val="0"/>
      <w:marRight w:val="0"/>
      <w:marTop w:val="0"/>
      <w:marBottom w:val="0"/>
      <w:divBdr>
        <w:top w:val="none" w:sz="0" w:space="0" w:color="auto"/>
        <w:left w:val="none" w:sz="0" w:space="0" w:color="auto"/>
        <w:bottom w:val="none" w:sz="0" w:space="0" w:color="auto"/>
        <w:right w:val="none" w:sz="0" w:space="0" w:color="auto"/>
      </w:divBdr>
      <w:divsChild>
        <w:div w:id="93867081">
          <w:marLeft w:val="0"/>
          <w:marRight w:val="0"/>
          <w:marTop w:val="0"/>
          <w:marBottom w:val="0"/>
          <w:divBdr>
            <w:top w:val="none" w:sz="0" w:space="0" w:color="auto"/>
            <w:left w:val="none" w:sz="0" w:space="0" w:color="auto"/>
            <w:bottom w:val="none" w:sz="0" w:space="0" w:color="auto"/>
            <w:right w:val="none" w:sz="0" w:space="0" w:color="auto"/>
          </w:divBdr>
        </w:div>
        <w:div w:id="194471102">
          <w:marLeft w:val="0"/>
          <w:marRight w:val="0"/>
          <w:marTop w:val="0"/>
          <w:marBottom w:val="0"/>
          <w:divBdr>
            <w:top w:val="none" w:sz="0" w:space="0" w:color="auto"/>
            <w:left w:val="none" w:sz="0" w:space="0" w:color="auto"/>
            <w:bottom w:val="none" w:sz="0" w:space="0" w:color="auto"/>
            <w:right w:val="none" w:sz="0" w:space="0" w:color="auto"/>
          </w:divBdr>
        </w:div>
        <w:div w:id="348532953">
          <w:marLeft w:val="0"/>
          <w:marRight w:val="0"/>
          <w:marTop w:val="0"/>
          <w:marBottom w:val="0"/>
          <w:divBdr>
            <w:top w:val="none" w:sz="0" w:space="0" w:color="auto"/>
            <w:left w:val="none" w:sz="0" w:space="0" w:color="auto"/>
            <w:bottom w:val="none" w:sz="0" w:space="0" w:color="auto"/>
            <w:right w:val="none" w:sz="0" w:space="0" w:color="auto"/>
          </w:divBdr>
        </w:div>
        <w:div w:id="830563308">
          <w:marLeft w:val="0"/>
          <w:marRight w:val="0"/>
          <w:marTop w:val="0"/>
          <w:marBottom w:val="0"/>
          <w:divBdr>
            <w:top w:val="none" w:sz="0" w:space="0" w:color="auto"/>
            <w:left w:val="none" w:sz="0" w:space="0" w:color="auto"/>
            <w:bottom w:val="none" w:sz="0" w:space="0" w:color="auto"/>
            <w:right w:val="none" w:sz="0" w:space="0" w:color="auto"/>
          </w:divBdr>
        </w:div>
        <w:div w:id="1359088648">
          <w:marLeft w:val="0"/>
          <w:marRight w:val="0"/>
          <w:marTop w:val="0"/>
          <w:marBottom w:val="0"/>
          <w:divBdr>
            <w:top w:val="none" w:sz="0" w:space="0" w:color="auto"/>
            <w:left w:val="none" w:sz="0" w:space="0" w:color="auto"/>
            <w:bottom w:val="none" w:sz="0" w:space="0" w:color="auto"/>
            <w:right w:val="none" w:sz="0" w:space="0" w:color="auto"/>
          </w:divBdr>
        </w:div>
        <w:div w:id="1648975284">
          <w:marLeft w:val="0"/>
          <w:marRight w:val="0"/>
          <w:marTop w:val="0"/>
          <w:marBottom w:val="0"/>
          <w:divBdr>
            <w:top w:val="none" w:sz="0" w:space="0" w:color="auto"/>
            <w:left w:val="none" w:sz="0" w:space="0" w:color="auto"/>
            <w:bottom w:val="none" w:sz="0" w:space="0" w:color="auto"/>
            <w:right w:val="none" w:sz="0" w:space="0" w:color="auto"/>
          </w:divBdr>
        </w:div>
        <w:div w:id="1812206031">
          <w:marLeft w:val="0"/>
          <w:marRight w:val="0"/>
          <w:marTop w:val="0"/>
          <w:marBottom w:val="0"/>
          <w:divBdr>
            <w:top w:val="none" w:sz="0" w:space="0" w:color="auto"/>
            <w:left w:val="none" w:sz="0" w:space="0" w:color="auto"/>
            <w:bottom w:val="none" w:sz="0" w:space="0" w:color="auto"/>
            <w:right w:val="none" w:sz="0" w:space="0" w:color="auto"/>
          </w:divBdr>
        </w:div>
        <w:div w:id="1977836062">
          <w:marLeft w:val="0"/>
          <w:marRight w:val="0"/>
          <w:marTop w:val="0"/>
          <w:marBottom w:val="0"/>
          <w:divBdr>
            <w:top w:val="none" w:sz="0" w:space="0" w:color="auto"/>
            <w:left w:val="none" w:sz="0" w:space="0" w:color="auto"/>
            <w:bottom w:val="none" w:sz="0" w:space="0" w:color="auto"/>
            <w:right w:val="none" w:sz="0" w:space="0" w:color="auto"/>
          </w:divBdr>
        </w:div>
      </w:divsChild>
    </w:div>
    <w:div w:id="1431461853">
      <w:bodyDiv w:val="1"/>
      <w:marLeft w:val="0"/>
      <w:marRight w:val="0"/>
      <w:marTop w:val="0"/>
      <w:marBottom w:val="0"/>
      <w:divBdr>
        <w:top w:val="none" w:sz="0" w:space="0" w:color="auto"/>
        <w:left w:val="none" w:sz="0" w:space="0" w:color="auto"/>
        <w:bottom w:val="none" w:sz="0" w:space="0" w:color="auto"/>
        <w:right w:val="none" w:sz="0" w:space="0" w:color="auto"/>
      </w:divBdr>
    </w:div>
    <w:div w:id="1869292466">
      <w:bodyDiv w:val="1"/>
      <w:marLeft w:val="0"/>
      <w:marRight w:val="0"/>
      <w:marTop w:val="0"/>
      <w:marBottom w:val="0"/>
      <w:divBdr>
        <w:top w:val="none" w:sz="0" w:space="0" w:color="auto"/>
        <w:left w:val="none" w:sz="0" w:space="0" w:color="auto"/>
        <w:bottom w:val="none" w:sz="0" w:space="0" w:color="auto"/>
        <w:right w:val="none" w:sz="0" w:space="0" w:color="auto"/>
      </w:divBdr>
      <w:divsChild>
        <w:div w:id="2098549061">
          <w:marLeft w:val="0"/>
          <w:marRight w:val="0"/>
          <w:marTop w:val="0"/>
          <w:marBottom w:val="0"/>
          <w:divBdr>
            <w:top w:val="none" w:sz="0" w:space="0" w:color="auto"/>
            <w:left w:val="none" w:sz="0" w:space="0" w:color="auto"/>
            <w:bottom w:val="none" w:sz="0" w:space="0" w:color="auto"/>
            <w:right w:val="none" w:sz="0" w:space="0" w:color="auto"/>
          </w:divBdr>
        </w:div>
      </w:divsChild>
    </w:div>
    <w:div w:id="2026400495">
      <w:bodyDiv w:val="1"/>
      <w:marLeft w:val="0"/>
      <w:marRight w:val="0"/>
      <w:marTop w:val="0"/>
      <w:marBottom w:val="0"/>
      <w:divBdr>
        <w:top w:val="none" w:sz="0" w:space="0" w:color="auto"/>
        <w:left w:val="none" w:sz="0" w:space="0" w:color="auto"/>
        <w:bottom w:val="none" w:sz="0" w:space="0" w:color="auto"/>
        <w:right w:val="none" w:sz="0" w:space="0" w:color="auto"/>
      </w:divBdr>
      <w:divsChild>
        <w:div w:id="315426066">
          <w:marLeft w:val="1800"/>
          <w:marRight w:val="0"/>
          <w:marTop w:val="96"/>
          <w:marBottom w:val="0"/>
          <w:divBdr>
            <w:top w:val="none" w:sz="0" w:space="0" w:color="auto"/>
            <w:left w:val="none" w:sz="0" w:space="0" w:color="auto"/>
            <w:bottom w:val="none" w:sz="0" w:space="0" w:color="auto"/>
            <w:right w:val="none" w:sz="0" w:space="0" w:color="auto"/>
          </w:divBdr>
        </w:div>
        <w:div w:id="641421261">
          <w:marLeft w:val="1800"/>
          <w:marRight w:val="0"/>
          <w:marTop w:val="96"/>
          <w:marBottom w:val="0"/>
          <w:divBdr>
            <w:top w:val="none" w:sz="0" w:space="0" w:color="auto"/>
            <w:left w:val="none" w:sz="0" w:space="0" w:color="auto"/>
            <w:bottom w:val="none" w:sz="0" w:space="0" w:color="auto"/>
            <w:right w:val="none" w:sz="0" w:space="0" w:color="auto"/>
          </w:divBdr>
        </w:div>
        <w:div w:id="1240557585">
          <w:marLeft w:val="1800"/>
          <w:marRight w:val="0"/>
          <w:marTop w:val="96"/>
          <w:marBottom w:val="0"/>
          <w:divBdr>
            <w:top w:val="none" w:sz="0" w:space="0" w:color="auto"/>
            <w:left w:val="none" w:sz="0" w:space="0" w:color="auto"/>
            <w:bottom w:val="none" w:sz="0" w:space="0" w:color="auto"/>
            <w:right w:val="none" w:sz="0" w:space="0" w:color="auto"/>
          </w:divBdr>
        </w:div>
        <w:div w:id="1290892078">
          <w:marLeft w:val="547"/>
          <w:marRight w:val="0"/>
          <w:marTop w:val="134"/>
          <w:marBottom w:val="0"/>
          <w:divBdr>
            <w:top w:val="none" w:sz="0" w:space="0" w:color="auto"/>
            <w:left w:val="none" w:sz="0" w:space="0" w:color="auto"/>
            <w:bottom w:val="none" w:sz="0" w:space="0" w:color="auto"/>
            <w:right w:val="none" w:sz="0" w:space="0" w:color="auto"/>
          </w:divBdr>
        </w:div>
        <w:div w:id="1467158443">
          <w:marLeft w:val="1800"/>
          <w:marRight w:val="0"/>
          <w:marTop w:val="96"/>
          <w:marBottom w:val="0"/>
          <w:divBdr>
            <w:top w:val="none" w:sz="0" w:space="0" w:color="auto"/>
            <w:left w:val="none" w:sz="0" w:space="0" w:color="auto"/>
            <w:bottom w:val="none" w:sz="0" w:space="0" w:color="auto"/>
            <w:right w:val="none" w:sz="0" w:space="0" w:color="auto"/>
          </w:divBdr>
        </w:div>
        <w:div w:id="1683970720">
          <w:marLeft w:val="1800"/>
          <w:marRight w:val="0"/>
          <w:marTop w:val="96"/>
          <w:marBottom w:val="0"/>
          <w:divBdr>
            <w:top w:val="none" w:sz="0" w:space="0" w:color="auto"/>
            <w:left w:val="none" w:sz="0" w:space="0" w:color="auto"/>
            <w:bottom w:val="none" w:sz="0" w:space="0" w:color="auto"/>
            <w:right w:val="none" w:sz="0" w:space="0" w:color="auto"/>
          </w:divBdr>
        </w:div>
        <w:div w:id="2032686993">
          <w:marLeft w:val="547"/>
          <w:marRight w:val="0"/>
          <w:marTop w:val="134"/>
          <w:marBottom w:val="0"/>
          <w:divBdr>
            <w:top w:val="none" w:sz="0" w:space="0" w:color="auto"/>
            <w:left w:val="none" w:sz="0" w:space="0" w:color="auto"/>
            <w:bottom w:val="none" w:sz="0" w:space="0" w:color="auto"/>
            <w:right w:val="none" w:sz="0" w:space="0" w:color="auto"/>
          </w:divBdr>
        </w:div>
        <w:div w:id="207345806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ppa.oulu.fi/noppa/kurssi/813627s/materiaal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l.english.purdue.edu/owl/resource/560/0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l.english.purdue.edu/owl/resource/560/0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wl.english.purdue.edu/owl/resource/560/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oppa.oulu.fi/noppa/kurssi/813627s/materiaal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ipasto\kotidir01$\dmarghes\My%20Documents\Dorina%20TOL\1Teaching\1%20Courses%20Teaching\IS%20Theory%202017\2017%20files\Literature%20review\LitReview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BEA9-AE80-4652-BAB5-B7854D43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LitReviewTemplate.dot</Template>
  <TotalTime>62</TotalTime>
  <Pages>9</Pages>
  <Words>1630</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Muodollisia ohjeita</vt:lpstr>
    </vt:vector>
  </TitlesOfParts>
  <Company>Oulun yliopisto</Company>
  <LinksUpToDate>false</LinksUpToDate>
  <CharactersWithSpaces>11403</CharactersWithSpaces>
  <SharedDoc>false</SharedDoc>
  <HLinks>
    <vt:vector size="30" baseType="variant">
      <vt:variant>
        <vt:i4>6553634</vt:i4>
      </vt:variant>
      <vt:variant>
        <vt:i4>66</vt:i4>
      </vt:variant>
      <vt:variant>
        <vt:i4>0</vt:i4>
      </vt:variant>
      <vt:variant>
        <vt:i4>5</vt:i4>
      </vt:variant>
      <vt:variant>
        <vt:lpwstr>https://owl.english.purdue.edu/owl/resource/560/05/</vt:lpwstr>
      </vt:variant>
      <vt:variant>
        <vt:lpwstr/>
      </vt:variant>
      <vt:variant>
        <vt:i4>1704018</vt:i4>
      </vt:variant>
      <vt:variant>
        <vt:i4>63</vt:i4>
      </vt:variant>
      <vt:variant>
        <vt:i4>0</vt:i4>
      </vt:variant>
      <vt:variant>
        <vt:i4>5</vt:i4>
      </vt:variant>
      <vt:variant>
        <vt:lpwstr>https://noppa.oulu.fi/noppa/kurssi/813627s/materiaali</vt:lpwstr>
      </vt:variant>
      <vt:variant>
        <vt:lpwstr/>
      </vt:variant>
      <vt:variant>
        <vt:i4>6488098</vt:i4>
      </vt:variant>
      <vt:variant>
        <vt:i4>60</vt:i4>
      </vt:variant>
      <vt:variant>
        <vt:i4>0</vt:i4>
      </vt:variant>
      <vt:variant>
        <vt:i4>5</vt:i4>
      </vt:variant>
      <vt:variant>
        <vt:lpwstr>https://owl.english.purdue.edu/owl/resource/560/02/</vt:lpwstr>
      </vt:variant>
      <vt:variant>
        <vt:lpwstr/>
      </vt:variant>
      <vt:variant>
        <vt:i4>6750242</vt:i4>
      </vt:variant>
      <vt:variant>
        <vt:i4>57</vt:i4>
      </vt:variant>
      <vt:variant>
        <vt:i4>0</vt:i4>
      </vt:variant>
      <vt:variant>
        <vt:i4>5</vt:i4>
      </vt:variant>
      <vt:variant>
        <vt:lpwstr>https://owl.english.purdue.edu/owl/resource/560/06/</vt:lpwstr>
      </vt:variant>
      <vt:variant>
        <vt:lpwstr/>
      </vt:variant>
      <vt:variant>
        <vt:i4>1704018</vt:i4>
      </vt:variant>
      <vt:variant>
        <vt:i4>0</vt:i4>
      </vt:variant>
      <vt:variant>
        <vt:i4>0</vt:i4>
      </vt:variant>
      <vt:variant>
        <vt:i4>5</vt:i4>
      </vt:variant>
      <vt:variant>
        <vt:lpwstr>https://noppa.oulu.fi/noppa/kurssi/813627s/materiaali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Muodollisia ohjeita</dc:title>
  <dc:subject/>
  <dc:creator>Dorina Rajanen</dc:creator>
  <cp:keywords/>
  <cp:lastModifiedBy>Dorina Rajanen</cp:lastModifiedBy>
  <cp:revision>6</cp:revision>
  <cp:lastPrinted>2013-03-27T13:00:00Z</cp:lastPrinted>
  <dcterms:created xsi:type="dcterms:W3CDTF">2018-01-17T22:49:00Z</dcterms:created>
  <dcterms:modified xsi:type="dcterms:W3CDTF">2018-01-30T09:48:00Z</dcterms:modified>
</cp:coreProperties>
</file>